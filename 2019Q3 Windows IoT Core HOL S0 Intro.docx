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79D7" w14:textId="3704628A" w:rsidR="004E1AED" w:rsidRPr="0099014F" w:rsidRDefault="00725D54" w:rsidP="00DF388C">
      <w:pPr>
        <w:pStyle w:val="Title"/>
        <w:jc w:val="center"/>
        <w:rPr>
          <w:rFonts w:eastAsia="바탕" w:cs="바탕"/>
          <w:sz w:val="48"/>
          <w:lang w:eastAsia="ko-KR"/>
        </w:rPr>
      </w:pPr>
      <w:bookmarkStart w:id="0" w:name="_GoBack"/>
      <w:bookmarkEnd w:id="0"/>
      <w:r w:rsidRPr="0099014F">
        <w:rPr>
          <w:rFonts w:eastAsia="바탕" w:cs="바탕" w:hint="eastAsia"/>
          <w:sz w:val="48"/>
          <w:lang w:eastAsia="ko-KR"/>
        </w:rPr>
        <w:t>W</w:t>
      </w:r>
      <w:r w:rsidRPr="0099014F">
        <w:rPr>
          <w:rFonts w:eastAsia="바탕" w:cs="바탕"/>
          <w:sz w:val="48"/>
          <w:lang w:eastAsia="ko-KR"/>
        </w:rPr>
        <w:t xml:space="preserve">indows </w:t>
      </w:r>
      <w:r w:rsidR="0099014F" w:rsidRPr="0099014F">
        <w:rPr>
          <w:rFonts w:eastAsia="바탕" w:cs="바탕"/>
          <w:sz w:val="48"/>
          <w:lang w:eastAsia="ko-KR"/>
        </w:rPr>
        <w:t>10 IoT Core Hands on Lab</w:t>
      </w:r>
    </w:p>
    <w:p w14:paraId="169E230B" w14:textId="7A833E2A" w:rsidR="00956D22" w:rsidRPr="003E762B" w:rsidRDefault="00956D22" w:rsidP="00B42E2F">
      <w:pPr>
        <w:pStyle w:val="Title"/>
        <w:jc w:val="right"/>
        <w:rPr>
          <w:sz w:val="28"/>
          <w:lang w:eastAsia="ko-KR"/>
        </w:rPr>
      </w:pPr>
      <w:r w:rsidRPr="003E762B">
        <w:rPr>
          <w:rFonts w:eastAsia="바탕" w:cs="바탕"/>
          <w:sz w:val="28"/>
          <w:lang w:eastAsia="ko-KR"/>
        </w:rPr>
        <w:t>2019. Mar. 2</w:t>
      </w:r>
      <w:r w:rsidR="0099014F">
        <w:rPr>
          <w:rFonts w:eastAsia="바탕" w:cs="바탕"/>
          <w:sz w:val="28"/>
          <w:lang w:eastAsia="ko-KR"/>
        </w:rPr>
        <w:t>5</w:t>
      </w:r>
    </w:p>
    <w:p w14:paraId="6E371A20" w14:textId="1D688D29" w:rsidR="00194DF6" w:rsidRPr="003E762B" w:rsidRDefault="003E762B">
      <w:pPr>
        <w:pStyle w:val="Heading1"/>
      </w:pPr>
      <w:r>
        <w:t>Agenda</w:t>
      </w:r>
    </w:p>
    <w:p w14:paraId="2897E3E2" w14:textId="0F1DAB96" w:rsidR="003B2051" w:rsidRDefault="003B2051" w:rsidP="00D87254">
      <w:pPr>
        <w:rPr>
          <w:rFonts w:asciiTheme="majorHAnsi" w:eastAsia="맑은 고딕" w:hAnsiTheme="majorHAnsi"/>
          <w:lang w:eastAsia="ko-KR"/>
        </w:rPr>
      </w:pPr>
      <w:r>
        <w:rPr>
          <w:rFonts w:asciiTheme="majorHAnsi" w:eastAsia="맑은 고딕" w:hAnsiTheme="majorHAnsi" w:hint="eastAsia"/>
          <w:lang w:eastAsia="ko-KR"/>
        </w:rPr>
        <w:t>T</w:t>
      </w:r>
      <w:r>
        <w:rPr>
          <w:rFonts w:asciiTheme="majorHAnsi" w:eastAsia="맑은 고딕" w:hAnsiTheme="majorHAnsi"/>
          <w:lang w:eastAsia="ko-KR"/>
        </w:rPr>
        <w:t>his Hands</w:t>
      </w:r>
      <w:r w:rsidR="007358C6">
        <w:rPr>
          <w:rFonts w:asciiTheme="majorHAnsi" w:eastAsia="맑은 고딕" w:hAnsiTheme="majorHAnsi"/>
          <w:lang w:eastAsia="ko-KR"/>
        </w:rPr>
        <w:t>-</w:t>
      </w:r>
      <w:r>
        <w:rPr>
          <w:rFonts w:asciiTheme="majorHAnsi" w:eastAsia="맑은 고딕" w:hAnsiTheme="majorHAnsi"/>
          <w:lang w:eastAsia="ko-KR"/>
        </w:rPr>
        <w:t>on</w:t>
      </w:r>
      <w:r w:rsidR="00B30E7A">
        <w:rPr>
          <w:rFonts w:asciiTheme="majorHAnsi" w:eastAsia="맑은 고딕" w:hAnsiTheme="majorHAnsi"/>
          <w:lang w:eastAsia="ko-KR"/>
        </w:rPr>
        <w:t xml:space="preserve"> LAB </w:t>
      </w:r>
      <w:r w:rsidR="00934C6A">
        <w:rPr>
          <w:rFonts w:asciiTheme="majorHAnsi" w:eastAsia="맑은 고딕" w:hAnsiTheme="majorHAnsi"/>
          <w:lang w:eastAsia="ko-KR"/>
        </w:rPr>
        <w:t xml:space="preserve">is </w:t>
      </w:r>
      <w:r w:rsidR="00B30E7A">
        <w:rPr>
          <w:rFonts w:asciiTheme="majorHAnsi" w:eastAsia="맑은 고딕" w:hAnsiTheme="majorHAnsi"/>
          <w:lang w:eastAsia="ko-KR"/>
        </w:rPr>
        <w:t>targeted</w:t>
      </w:r>
      <w:r w:rsidR="00934C6A">
        <w:rPr>
          <w:rFonts w:asciiTheme="majorHAnsi" w:eastAsia="맑은 고딕" w:hAnsiTheme="majorHAnsi"/>
          <w:lang w:eastAsia="ko-KR"/>
        </w:rPr>
        <w:t xml:space="preserve"> to</w:t>
      </w:r>
      <w:r w:rsidR="00634EA5">
        <w:rPr>
          <w:rFonts w:asciiTheme="majorHAnsi" w:eastAsia="맑은 고딕" w:hAnsiTheme="majorHAnsi"/>
          <w:lang w:eastAsia="ko-KR"/>
        </w:rPr>
        <w:t xml:space="preserve"> </w:t>
      </w:r>
      <w:r w:rsidR="00D06322">
        <w:rPr>
          <w:rFonts w:asciiTheme="majorHAnsi" w:eastAsia="맑은 고딕" w:hAnsiTheme="majorHAnsi"/>
          <w:lang w:eastAsia="ko-KR"/>
        </w:rPr>
        <w:t>engineers who are interested in developing intelligent edge solution on IoT Core</w:t>
      </w:r>
      <w:r w:rsidR="00A62854">
        <w:rPr>
          <w:rFonts w:asciiTheme="majorHAnsi" w:eastAsia="맑은 고딕" w:hAnsiTheme="majorHAnsi"/>
          <w:lang w:eastAsia="ko-KR"/>
        </w:rPr>
        <w:t xml:space="preserve">. </w:t>
      </w:r>
      <w:r w:rsidR="003D647F">
        <w:rPr>
          <w:rFonts w:asciiTheme="majorHAnsi" w:eastAsia="맑은 고딕" w:hAnsiTheme="majorHAnsi"/>
          <w:lang w:eastAsia="ko-KR"/>
        </w:rPr>
        <w:t xml:space="preserve">If you complete the </w:t>
      </w:r>
      <w:proofErr w:type="gramStart"/>
      <w:r w:rsidR="003D647F">
        <w:rPr>
          <w:rFonts w:asciiTheme="majorHAnsi" w:eastAsia="맑은 고딕" w:hAnsiTheme="majorHAnsi"/>
          <w:lang w:eastAsia="ko-KR"/>
        </w:rPr>
        <w:t>LAB</w:t>
      </w:r>
      <w:proofErr w:type="gramEnd"/>
      <w:r w:rsidR="003D647F">
        <w:rPr>
          <w:rFonts w:asciiTheme="majorHAnsi" w:eastAsia="맑은 고딕" w:hAnsiTheme="majorHAnsi"/>
          <w:lang w:eastAsia="ko-KR"/>
        </w:rPr>
        <w:t xml:space="preserve"> then you are ready to </w:t>
      </w:r>
      <w:r w:rsidR="002E7E39">
        <w:rPr>
          <w:rFonts w:asciiTheme="majorHAnsi" w:eastAsia="맑은 고딕" w:hAnsiTheme="majorHAnsi"/>
          <w:lang w:eastAsia="ko-KR"/>
        </w:rPr>
        <w:t xml:space="preserve">use </w:t>
      </w:r>
      <w:r w:rsidR="00BD0A5A">
        <w:rPr>
          <w:rFonts w:asciiTheme="majorHAnsi" w:eastAsia="맑은 고딕" w:hAnsiTheme="majorHAnsi"/>
          <w:lang w:eastAsia="ko-KR"/>
        </w:rPr>
        <w:t xml:space="preserve">develop </w:t>
      </w:r>
      <w:r w:rsidR="006079D3">
        <w:rPr>
          <w:rFonts w:asciiTheme="majorHAnsi" w:eastAsia="맑은 고딕" w:hAnsiTheme="majorHAnsi"/>
          <w:lang w:eastAsia="ko-KR"/>
        </w:rPr>
        <w:t xml:space="preserve">your applications </w:t>
      </w:r>
      <w:r w:rsidR="00BD0A5A">
        <w:rPr>
          <w:rFonts w:asciiTheme="majorHAnsi" w:eastAsia="맑은 고딕" w:hAnsiTheme="majorHAnsi"/>
          <w:lang w:eastAsia="ko-KR"/>
        </w:rPr>
        <w:t xml:space="preserve">and build </w:t>
      </w:r>
      <w:r w:rsidR="007358C6">
        <w:rPr>
          <w:rFonts w:asciiTheme="majorHAnsi" w:eastAsia="맑은 고딕" w:hAnsiTheme="majorHAnsi"/>
          <w:lang w:eastAsia="ko-KR"/>
        </w:rPr>
        <w:t xml:space="preserve">custom image </w:t>
      </w:r>
      <w:r w:rsidR="00BD0A5A">
        <w:rPr>
          <w:rFonts w:asciiTheme="majorHAnsi" w:eastAsia="맑은 고딕" w:hAnsiTheme="majorHAnsi"/>
          <w:lang w:eastAsia="ko-KR"/>
        </w:rPr>
        <w:t xml:space="preserve">with </w:t>
      </w:r>
      <w:r w:rsidR="00BA5E59">
        <w:rPr>
          <w:rFonts w:asciiTheme="majorHAnsi" w:eastAsia="맑은 고딕" w:hAnsiTheme="majorHAnsi"/>
          <w:lang w:eastAsia="ko-KR"/>
        </w:rPr>
        <w:t>it</w:t>
      </w:r>
      <w:r w:rsidR="009525C9">
        <w:rPr>
          <w:rFonts w:asciiTheme="majorHAnsi" w:eastAsia="맑은 고딕" w:hAnsiTheme="majorHAnsi"/>
          <w:lang w:eastAsia="ko-KR"/>
        </w:rPr>
        <w:t xml:space="preserve">. </w:t>
      </w:r>
    </w:p>
    <w:p w14:paraId="004C54EA" w14:textId="77777777" w:rsidR="00784222" w:rsidRDefault="00784222" w:rsidP="00D87254">
      <w:pPr>
        <w:rPr>
          <w:rFonts w:asciiTheme="majorHAnsi" w:eastAsia="맑은 고딕" w:hAnsiTheme="majorHAnsi"/>
          <w:lang w:eastAsia="ko-KR"/>
        </w:rPr>
      </w:pPr>
    </w:p>
    <w:tbl>
      <w:tblPr>
        <w:tblW w:w="9640" w:type="dxa"/>
        <w:tblInd w:w="-15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70"/>
        <w:gridCol w:w="5670"/>
      </w:tblGrid>
      <w:tr w:rsidR="007F3812" w:rsidRPr="000A186B" w14:paraId="71F1F97C" w14:textId="77777777" w:rsidTr="007F3812">
        <w:trPr>
          <w:trHeight w:val="228"/>
        </w:trPr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8E83F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color w:val="FFFFFF"/>
                <w:lang w:eastAsia="ko-KR"/>
              </w:rPr>
            </w:pPr>
            <w:r w:rsidRPr="000A186B">
              <w:rPr>
                <w:rFonts w:ascii="Calibri" w:eastAsia="굴림" w:hAnsi="Calibri" w:cs="Calibri"/>
                <w:b/>
                <w:bCs/>
                <w:color w:val="FFFFFF"/>
                <w:lang w:eastAsia="ko-KR"/>
              </w:rPr>
              <w:t>Title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2A649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color w:val="FFFFFF"/>
                <w:lang w:eastAsia="ko-KR"/>
              </w:rPr>
            </w:pPr>
            <w:r w:rsidRPr="000A186B">
              <w:rPr>
                <w:rFonts w:ascii="Calibri" w:eastAsia="굴림" w:hAnsi="Calibri" w:cs="Calibri"/>
                <w:b/>
                <w:bCs/>
                <w:color w:val="FFFFFF"/>
                <w:lang w:eastAsia="ko-KR"/>
              </w:rPr>
              <w:t xml:space="preserve">Details </w:t>
            </w:r>
          </w:p>
        </w:tc>
      </w:tr>
      <w:tr w:rsidR="007F3812" w:rsidRPr="000A186B" w14:paraId="00E3A4DF" w14:textId="77777777" w:rsidTr="007F3812">
        <w:trPr>
          <w:trHeight w:val="1129"/>
        </w:trPr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841AC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Create Basic Image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C4D70" w14:textId="73425382" w:rsidR="007F3812" w:rsidRPr="000A186B" w:rsidRDefault="007F3812" w:rsidP="000A186B">
            <w:pPr>
              <w:numPr>
                <w:ilvl w:val="1"/>
                <w:numId w:val="28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Check HOL environments, devices ready, software ready, network connections</w:t>
            </w:r>
            <w:r w:rsidR="00221C80">
              <w:rPr>
                <w:rFonts w:ascii="Calibri" w:eastAsia="굴림" w:hAnsi="Calibri" w:cs="Calibri"/>
                <w:lang w:eastAsia="ko-KR"/>
              </w:rPr>
              <w:t xml:space="preserve"> </w:t>
            </w:r>
            <w:proofErr w:type="gramStart"/>
            <w:r w:rsidR="00221C80">
              <w:rPr>
                <w:rFonts w:ascii="Calibri" w:eastAsia="굴림" w:hAnsi="Calibri" w:cs="Calibri"/>
                <w:lang w:eastAsia="ko-KR"/>
              </w:rPr>
              <w:t>and</w:t>
            </w:r>
            <w:r w:rsidRPr="000A186B">
              <w:rPr>
                <w:rFonts w:ascii="Calibri" w:eastAsia="굴림" w:hAnsi="Calibri" w:cs="Calibri"/>
                <w:lang w:eastAsia="ko-KR"/>
              </w:rPr>
              <w:t xml:space="preserve"> etc</w:t>
            </w:r>
            <w:r w:rsidR="00221C80">
              <w:rPr>
                <w:rFonts w:ascii="Calibri" w:eastAsia="굴림" w:hAnsi="Calibri" w:cs="Calibri"/>
                <w:lang w:eastAsia="ko-KR"/>
              </w:rPr>
              <w:t>.</w:t>
            </w:r>
            <w:proofErr w:type="gramEnd"/>
            <w:r w:rsidR="00221C80">
              <w:rPr>
                <w:rFonts w:ascii="Calibri" w:eastAsia="굴림" w:hAnsi="Calibri" w:cs="Calibri"/>
                <w:lang w:eastAsia="ko-KR"/>
              </w:rPr>
              <w:t xml:space="preserve"> </w:t>
            </w:r>
          </w:p>
          <w:p w14:paraId="7F336F04" w14:textId="77777777" w:rsidR="007F3812" w:rsidRPr="000A186B" w:rsidRDefault="007F3812" w:rsidP="000A186B">
            <w:pPr>
              <w:numPr>
                <w:ilvl w:val="1"/>
                <w:numId w:val="28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Get familiar with build tools </w:t>
            </w:r>
          </w:p>
          <w:p w14:paraId="7336E888" w14:textId="77777777" w:rsidR="007F3812" w:rsidRPr="000A186B" w:rsidRDefault="007F3812" w:rsidP="000A186B">
            <w:pPr>
              <w:numPr>
                <w:ilvl w:val="1"/>
                <w:numId w:val="28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Doing customization </w:t>
            </w:r>
          </w:p>
          <w:p w14:paraId="1C83A1D2" w14:textId="77777777" w:rsidR="007F3812" w:rsidRPr="000A186B" w:rsidRDefault="007F3812" w:rsidP="000A186B">
            <w:pPr>
              <w:numPr>
                <w:ilvl w:val="1"/>
                <w:numId w:val="28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Build image </w:t>
            </w:r>
          </w:p>
        </w:tc>
      </w:tr>
      <w:tr w:rsidR="007F3812" w:rsidRPr="000A186B" w14:paraId="2DEF6925" w14:textId="77777777" w:rsidTr="007F3812">
        <w:trPr>
          <w:trHeight w:val="1142"/>
        </w:trPr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46859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Flashing image and use development tools 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3FFD0" w14:textId="77777777" w:rsidR="007F3812" w:rsidRPr="000A186B" w:rsidRDefault="007F3812" w:rsidP="000A186B">
            <w:pPr>
              <w:numPr>
                <w:ilvl w:val="1"/>
                <w:numId w:val="29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Clean up disk and flashing </w:t>
            </w:r>
          </w:p>
          <w:p w14:paraId="0C99B478" w14:textId="77777777" w:rsidR="007F3812" w:rsidRPr="000A186B" w:rsidRDefault="007F3812" w:rsidP="000A186B">
            <w:pPr>
              <w:numPr>
                <w:ilvl w:val="1"/>
                <w:numId w:val="29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Connect development PC to the target device with IOT Dashboard tool </w:t>
            </w:r>
          </w:p>
          <w:p w14:paraId="7FAD1444" w14:textId="77777777" w:rsidR="007F3812" w:rsidRPr="000A186B" w:rsidRDefault="007F3812" w:rsidP="000A186B">
            <w:pPr>
              <w:numPr>
                <w:ilvl w:val="1"/>
                <w:numId w:val="29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Use debugging tools provided by dashboard tool </w:t>
            </w:r>
          </w:p>
        </w:tc>
      </w:tr>
      <w:tr w:rsidR="007F3812" w:rsidRPr="000A186B" w14:paraId="0D34CFD2" w14:textId="77777777" w:rsidTr="00CC38DD">
        <w:trPr>
          <w:trHeight w:val="1000"/>
        </w:trPr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76814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Imaging with UWP apps and Drivers 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0A394" w14:textId="77777777" w:rsidR="007F3812" w:rsidRPr="000A186B" w:rsidRDefault="007F3812" w:rsidP="000A186B">
            <w:pPr>
              <w:numPr>
                <w:ilvl w:val="1"/>
                <w:numId w:val="30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Build Hello World UWP app &amp;debugging with Visual Studio </w:t>
            </w:r>
          </w:p>
          <w:p w14:paraId="42203636" w14:textId="77777777" w:rsidR="007F3812" w:rsidRPr="000A186B" w:rsidRDefault="007F3812" w:rsidP="000A186B">
            <w:pPr>
              <w:numPr>
                <w:ilvl w:val="1"/>
                <w:numId w:val="30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Build sample KMDF driver </w:t>
            </w:r>
          </w:p>
          <w:p w14:paraId="68CCA076" w14:textId="77777777" w:rsidR="007F3812" w:rsidRPr="000A186B" w:rsidRDefault="007F3812" w:rsidP="000A186B">
            <w:pPr>
              <w:numPr>
                <w:ilvl w:val="1"/>
                <w:numId w:val="30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Adding apps/drivers to the image</w:t>
            </w:r>
          </w:p>
        </w:tc>
      </w:tr>
      <w:tr w:rsidR="007F3812" w:rsidRPr="000A186B" w14:paraId="55E6E212" w14:textId="77777777" w:rsidTr="007F3812">
        <w:trPr>
          <w:trHeight w:val="900"/>
        </w:trPr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778EC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Customize the image - I 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6F498" w14:textId="77777777" w:rsidR="007F3812" w:rsidRPr="000A186B" w:rsidRDefault="007F3812" w:rsidP="000A186B">
            <w:pPr>
              <w:numPr>
                <w:ilvl w:val="1"/>
                <w:numId w:val="31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Create provisioning package</w:t>
            </w:r>
          </w:p>
          <w:p w14:paraId="08F22332" w14:textId="77777777" w:rsidR="007F3812" w:rsidRPr="000A186B" w:rsidRDefault="007F3812" w:rsidP="000A186B">
            <w:pPr>
              <w:numPr>
                <w:ilvl w:val="1"/>
                <w:numId w:val="31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Adding provisioning package</w:t>
            </w:r>
          </w:p>
          <w:p w14:paraId="4C3CDC93" w14:textId="77777777" w:rsidR="007F3812" w:rsidRPr="000A186B" w:rsidRDefault="007F3812" w:rsidP="000A186B">
            <w:pPr>
              <w:numPr>
                <w:ilvl w:val="1"/>
                <w:numId w:val="31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Configure default app with provisioning package</w:t>
            </w:r>
          </w:p>
        </w:tc>
      </w:tr>
      <w:tr w:rsidR="007F3812" w:rsidRPr="000A186B" w14:paraId="47E0FE1C" w14:textId="77777777" w:rsidTr="007F3812">
        <w:trPr>
          <w:trHeight w:val="444"/>
        </w:trPr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0C62D" w14:textId="77777777" w:rsidR="007F3812" w:rsidRPr="000A186B" w:rsidRDefault="007F3812" w:rsidP="000A186B">
            <w:pPr>
              <w:spacing w:before="0" w:after="0" w:line="240" w:lineRule="auto"/>
              <w:rPr>
                <w:rFonts w:ascii="Calibri" w:eastAsia="굴림" w:hAnsi="Calibri" w:cs="Calibri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>Customize the image – II</w:t>
            </w:r>
          </w:p>
        </w:tc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FB0E5" w14:textId="77777777" w:rsidR="007F3812" w:rsidRPr="000A186B" w:rsidRDefault="007F3812" w:rsidP="000A186B">
            <w:pPr>
              <w:numPr>
                <w:ilvl w:val="1"/>
                <w:numId w:val="32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Adding registry change and files </w:t>
            </w:r>
          </w:p>
          <w:p w14:paraId="3FF22778" w14:textId="77777777" w:rsidR="007F3812" w:rsidRPr="000A186B" w:rsidRDefault="007F3812" w:rsidP="000A186B">
            <w:pPr>
              <w:numPr>
                <w:ilvl w:val="1"/>
                <w:numId w:val="32"/>
              </w:numPr>
              <w:spacing w:before="0" w:after="0" w:line="240" w:lineRule="auto"/>
              <w:ind w:left="295"/>
              <w:textAlignment w:val="center"/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0A186B">
              <w:rPr>
                <w:rFonts w:ascii="Calibri" w:eastAsia="굴림" w:hAnsi="Calibri" w:cs="Calibri"/>
                <w:lang w:eastAsia="ko-KR"/>
              </w:rPr>
              <w:t xml:space="preserve">Unified Write Filter </w:t>
            </w:r>
          </w:p>
        </w:tc>
      </w:tr>
    </w:tbl>
    <w:p w14:paraId="2834B35D" w14:textId="77777777" w:rsidR="009525C9" w:rsidRPr="002B4356" w:rsidRDefault="009525C9" w:rsidP="002B4356">
      <w:pPr>
        <w:rPr>
          <w:rFonts w:asciiTheme="majorHAnsi" w:eastAsia="MS Gothic" w:hAnsiTheme="majorHAnsi"/>
        </w:rPr>
      </w:pPr>
    </w:p>
    <w:p w14:paraId="20A8EDAD" w14:textId="4E7B1BF2" w:rsidR="000D0F79" w:rsidRPr="003E762B" w:rsidRDefault="00125E49" w:rsidP="000D0F79">
      <w:pPr>
        <w:pStyle w:val="Heading1"/>
      </w:pPr>
      <w:r>
        <w:t>Coming next</w:t>
      </w:r>
      <w:proofErr w:type="gramStart"/>
      <w:r>
        <w:t>…..</w:t>
      </w:r>
      <w:proofErr w:type="gramEnd"/>
      <w:r>
        <w:t xml:space="preserve"> </w:t>
      </w:r>
    </w:p>
    <w:p w14:paraId="79978197" w14:textId="189F2940" w:rsidR="00122A4A" w:rsidRPr="00BB6874" w:rsidRDefault="008938C3" w:rsidP="004E1AED">
      <w:pPr>
        <w:pStyle w:val="ListParagraph"/>
        <w:numPr>
          <w:ilvl w:val="0"/>
          <w:numId w:val="1"/>
        </w:numPr>
        <w:ind w:leftChars="0"/>
        <w:rPr>
          <w:rFonts w:asciiTheme="majorHAnsi" w:eastAsia="MS Gothic" w:hAnsiTheme="majorHAnsi"/>
        </w:rPr>
      </w:pPr>
      <w:r>
        <w:rPr>
          <w:rFonts w:asciiTheme="majorHAnsi" w:eastAsia="맑은 고딕" w:hAnsiTheme="majorHAnsi"/>
          <w:lang w:eastAsia="ko-KR"/>
        </w:rPr>
        <w:t>C</w:t>
      </w:r>
      <w:r w:rsidR="00922822">
        <w:rPr>
          <w:rFonts w:asciiTheme="majorHAnsi" w:eastAsia="맑은 고딕" w:hAnsiTheme="majorHAnsi"/>
          <w:lang w:eastAsia="ko-KR"/>
        </w:rPr>
        <w:t xml:space="preserve">ontinue Windows IoT Core </w:t>
      </w:r>
      <w:r w:rsidR="00122A4A">
        <w:rPr>
          <w:rFonts w:asciiTheme="majorHAnsi" w:eastAsia="맑은 고딕" w:hAnsiTheme="majorHAnsi"/>
          <w:lang w:eastAsia="ko-KR"/>
        </w:rPr>
        <w:t xml:space="preserve">with </w:t>
      </w:r>
      <w:r w:rsidR="00F55935">
        <w:rPr>
          <w:rFonts w:asciiTheme="majorHAnsi" w:eastAsia="맑은 고딕" w:hAnsiTheme="majorHAnsi"/>
          <w:lang w:eastAsia="ko-KR"/>
        </w:rPr>
        <w:t xml:space="preserve">manufacturing and securities </w:t>
      </w:r>
      <w:r w:rsidR="00A66FFC">
        <w:rPr>
          <w:rFonts w:asciiTheme="majorHAnsi" w:eastAsia="맑은 고딕" w:hAnsiTheme="majorHAnsi"/>
          <w:lang w:eastAsia="ko-KR"/>
        </w:rPr>
        <w:t xml:space="preserve">topics </w:t>
      </w:r>
      <w:r w:rsidR="00F55935">
        <w:rPr>
          <w:rFonts w:asciiTheme="majorHAnsi" w:eastAsia="맑은 고딕" w:hAnsiTheme="majorHAnsi"/>
          <w:lang w:eastAsia="ko-KR"/>
        </w:rPr>
        <w:t xml:space="preserve"> </w:t>
      </w:r>
    </w:p>
    <w:p w14:paraId="00E119C1" w14:textId="164641FD" w:rsidR="00922822" w:rsidRPr="00446011" w:rsidRDefault="00A66FFC" w:rsidP="004E1AED">
      <w:pPr>
        <w:pStyle w:val="ListParagraph"/>
        <w:numPr>
          <w:ilvl w:val="0"/>
          <w:numId w:val="1"/>
        </w:numPr>
        <w:ind w:leftChars="0"/>
        <w:rPr>
          <w:rFonts w:asciiTheme="majorHAnsi" w:eastAsia="MS Gothic" w:hAnsiTheme="majorHAnsi"/>
        </w:rPr>
      </w:pPr>
      <w:r>
        <w:rPr>
          <w:rFonts w:asciiTheme="majorHAnsi" w:eastAsia="맑은 고딕" w:hAnsiTheme="majorHAnsi"/>
          <w:lang w:eastAsia="ko-KR"/>
        </w:rPr>
        <w:t xml:space="preserve">Specially </w:t>
      </w:r>
      <w:r w:rsidR="00131FF9">
        <w:rPr>
          <w:rFonts w:asciiTheme="majorHAnsi" w:eastAsia="맑은 고딕" w:hAnsiTheme="majorHAnsi"/>
          <w:lang w:eastAsia="ko-KR"/>
        </w:rPr>
        <w:t>add</w:t>
      </w:r>
      <w:r w:rsidR="008938C3">
        <w:rPr>
          <w:rFonts w:asciiTheme="majorHAnsi" w:eastAsia="맑은 고딕" w:hAnsiTheme="majorHAnsi"/>
          <w:lang w:eastAsia="ko-KR"/>
        </w:rPr>
        <w:t xml:space="preserve"> more Intelligent Edge </w:t>
      </w:r>
      <w:r w:rsidR="00000B2F">
        <w:rPr>
          <w:rFonts w:asciiTheme="majorHAnsi" w:eastAsia="맑은 고딕" w:hAnsiTheme="majorHAnsi" w:hint="eastAsia"/>
          <w:lang w:eastAsia="ko-KR"/>
        </w:rPr>
        <w:t>t</w:t>
      </w:r>
      <w:r w:rsidR="00000B2F">
        <w:rPr>
          <w:rFonts w:asciiTheme="majorHAnsi" w:eastAsia="맑은 고딕" w:hAnsiTheme="majorHAnsi"/>
          <w:lang w:eastAsia="ko-KR"/>
        </w:rPr>
        <w:t xml:space="preserve">opics </w:t>
      </w:r>
      <w:r w:rsidR="008938C3">
        <w:rPr>
          <w:rFonts w:asciiTheme="majorHAnsi" w:eastAsia="맑은 고딕" w:hAnsiTheme="majorHAnsi"/>
          <w:lang w:eastAsia="ko-KR"/>
        </w:rPr>
        <w:t xml:space="preserve">like Azure IoT </w:t>
      </w:r>
      <w:r w:rsidR="004C2116">
        <w:rPr>
          <w:rFonts w:asciiTheme="majorHAnsi" w:eastAsia="맑은 고딕" w:hAnsiTheme="majorHAnsi"/>
          <w:lang w:eastAsia="ko-KR"/>
        </w:rPr>
        <w:t>technologies</w:t>
      </w:r>
      <w:r w:rsidR="00446011">
        <w:rPr>
          <w:rFonts w:asciiTheme="majorHAnsi" w:eastAsia="맑은 고딕" w:hAnsiTheme="majorHAnsi"/>
          <w:lang w:eastAsia="ko-KR"/>
        </w:rPr>
        <w:t xml:space="preserve"> and Windows ML</w:t>
      </w:r>
      <w:r w:rsidR="00131FF9">
        <w:rPr>
          <w:rFonts w:asciiTheme="majorHAnsi" w:eastAsia="맑은 고딕" w:hAnsiTheme="majorHAnsi"/>
          <w:lang w:eastAsia="ko-KR"/>
        </w:rPr>
        <w:t xml:space="preserve"> and target </w:t>
      </w:r>
      <w:r w:rsidR="00503D07">
        <w:rPr>
          <w:rFonts w:asciiTheme="majorHAnsi" w:eastAsia="맑은 고딕" w:hAnsiTheme="majorHAnsi"/>
          <w:lang w:eastAsia="ko-KR"/>
        </w:rPr>
        <w:t xml:space="preserve">device </w:t>
      </w:r>
      <w:r w:rsidR="00131FF9">
        <w:rPr>
          <w:rFonts w:asciiTheme="majorHAnsi" w:eastAsia="맑은 고딕" w:hAnsiTheme="majorHAnsi"/>
          <w:lang w:eastAsia="ko-KR"/>
        </w:rPr>
        <w:t xml:space="preserve">platform would be Windows and non-Windows </w:t>
      </w:r>
    </w:p>
    <w:p w14:paraId="3B590C64" w14:textId="003BCED1" w:rsidR="00784222" w:rsidRPr="00EF30E4" w:rsidRDefault="00784222" w:rsidP="001649CE">
      <w:pPr>
        <w:pStyle w:val="ListParagraph"/>
        <w:numPr>
          <w:ilvl w:val="0"/>
          <w:numId w:val="1"/>
        </w:numPr>
        <w:ind w:leftChars="0"/>
        <w:rPr>
          <w:rFonts w:asciiTheme="majorHAnsi" w:eastAsia="MS Gothic" w:hAnsiTheme="majorHAnsi"/>
        </w:rPr>
      </w:pPr>
      <w:r w:rsidRPr="00EF30E4">
        <w:rPr>
          <w:rFonts w:asciiTheme="majorHAnsi" w:eastAsia="맑은 고딕" w:hAnsiTheme="majorHAnsi"/>
          <w:lang w:eastAsia="ko-KR"/>
        </w:rPr>
        <w:t>Th</w:t>
      </w:r>
      <w:r w:rsidR="00AA2B07" w:rsidRPr="00EF30E4">
        <w:rPr>
          <w:rFonts w:asciiTheme="majorHAnsi" w:eastAsia="맑은 고딕" w:hAnsiTheme="majorHAnsi"/>
          <w:lang w:eastAsia="ko-KR"/>
        </w:rPr>
        <w:t>e session</w:t>
      </w:r>
      <w:r w:rsidRPr="00EF30E4">
        <w:rPr>
          <w:rFonts w:asciiTheme="majorHAnsi" w:eastAsia="맑은 고딕" w:hAnsiTheme="majorHAnsi"/>
          <w:lang w:eastAsia="ko-KR"/>
        </w:rPr>
        <w:t>s</w:t>
      </w:r>
      <w:r w:rsidR="00AA2B07" w:rsidRPr="00EF30E4">
        <w:rPr>
          <w:rFonts w:asciiTheme="majorHAnsi" w:eastAsia="맑은 고딕" w:hAnsiTheme="majorHAnsi"/>
          <w:lang w:eastAsia="ko-KR"/>
        </w:rPr>
        <w:t xml:space="preserve"> </w:t>
      </w:r>
      <w:r w:rsidRPr="00EF30E4">
        <w:rPr>
          <w:rFonts w:asciiTheme="majorHAnsi" w:eastAsia="맑은 고딕" w:hAnsiTheme="majorHAnsi"/>
          <w:lang w:eastAsia="ko-KR"/>
        </w:rPr>
        <w:t xml:space="preserve">are </w:t>
      </w:r>
      <w:r w:rsidR="00AA2B07" w:rsidRPr="00EF30E4">
        <w:rPr>
          <w:rFonts w:asciiTheme="majorHAnsi" w:eastAsia="맑은 고딕" w:hAnsiTheme="majorHAnsi"/>
          <w:lang w:eastAsia="ko-KR"/>
        </w:rPr>
        <w:t>not</w:t>
      </w:r>
      <w:r w:rsidRPr="00EF30E4">
        <w:rPr>
          <w:rFonts w:asciiTheme="majorHAnsi" w:eastAsia="맑은 고딕" w:hAnsiTheme="majorHAnsi"/>
          <w:lang w:eastAsia="ko-KR"/>
        </w:rPr>
        <w:t xml:space="preserve"> dependent on</w:t>
      </w:r>
      <w:r w:rsidR="00AA2B07" w:rsidRPr="00EF30E4">
        <w:rPr>
          <w:rFonts w:asciiTheme="majorHAnsi" w:eastAsia="맑은 고딕" w:hAnsiTheme="majorHAnsi"/>
          <w:lang w:eastAsia="ko-KR"/>
        </w:rPr>
        <w:t xml:space="preserve"> </w:t>
      </w:r>
      <w:r w:rsidR="00510DE0" w:rsidRPr="00EF30E4">
        <w:rPr>
          <w:rFonts w:asciiTheme="majorHAnsi" w:eastAsia="맑은 고딕" w:hAnsiTheme="majorHAnsi"/>
          <w:lang w:eastAsia="ko-KR"/>
        </w:rPr>
        <w:t xml:space="preserve">Windows </w:t>
      </w:r>
      <w:r w:rsidRPr="00EF30E4">
        <w:rPr>
          <w:rFonts w:asciiTheme="majorHAnsi" w:eastAsia="맑은 고딕" w:hAnsiTheme="majorHAnsi"/>
          <w:lang w:eastAsia="ko-KR"/>
        </w:rPr>
        <w:t>but</w:t>
      </w:r>
      <w:r w:rsidR="00AA2B07" w:rsidRPr="00EF30E4">
        <w:rPr>
          <w:rFonts w:asciiTheme="majorHAnsi" w:eastAsia="맑은 고딕" w:hAnsiTheme="majorHAnsi"/>
          <w:lang w:eastAsia="ko-KR"/>
        </w:rPr>
        <w:t xml:space="preserve"> will cover Intelligent Edge on Windows and Non-Windows products </w:t>
      </w:r>
    </w:p>
    <w:sectPr w:rsidR="00784222" w:rsidRPr="00EF30E4" w:rsidSect="004E1A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61358" w14:textId="77777777" w:rsidR="00155E5B" w:rsidRDefault="00155E5B">
      <w:pPr>
        <w:spacing w:after="0" w:line="240" w:lineRule="auto"/>
      </w:pPr>
      <w:r>
        <w:separator/>
      </w:r>
    </w:p>
  </w:endnote>
  <w:endnote w:type="continuationSeparator" w:id="0">
    <w:p w14:paraId="23B3A8B0" w14:textId="77777777" w:rsidR="00155E5B" w:rsidRDefault="0015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256DD" w14:textId="77777777" w:rsidR="00993D9F" w:rsidRDefault="00993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DCBAB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7AE2" w14:textId="37B5761C" w:rsidR="00956D22" w:rsidRDefault="001F087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80EFC8" wp14:editId="387B9CC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C084" w14:textId="50DC9985" w:rsidR="001F087A" w:rsidRPr="0064648D" w:rsidRDefault="00155E5B">
                            <w:pPr>
                              <w:pStyle w:val="Footer"/>
                              <w:jc w:val="right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C000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258D" w:rsidRPr="0064648D">
                                  <w:rPr>
                                    <w:caps/>
                                    <w:color w:val="FFC000" w:themeColor="accent1"/>
                                    <w:sz w:val="24"/>
                                    <w:szCs w:val="20"/>
                                  </w:rPr>
                                  <w:t>Windows 10 IOT core</w:t>
                                </w:r>
                              </w:sdtContent>
                            </w:sdt>
                            <w:r w:rsidR="001F087A" w:rsidRPr="0064648D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648D" w:rsidRPr="0064648D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HOL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80EFC8" id="Group 164" o:spid="_x0000_s1026" style="position:absolute;margin-left:434.8pt;margin-top:0;width:486pt;height:23.1pt;z-index:251659264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8A1C084" w14:textId="50DC9985" w:rsidR="001F087A" w:rsidRPr="0064648D" w:rsidRDefault="00155E5B">
                      <w:pPr>
                        <w:pStyle w:val="Footer"/>
                        <w:jc w:val="right"/>
                        <w:rPr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FFC000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A258D" w:rsidRPr="0064648D">
                            <w:rPr>
                              <w:caps/>
                              <w:color w:val="FFC000" w:themeColor="accent1"/>
                              <w:sz w:val="24"/>
                              <w:szCs w:val="20"/>
                            </w:rPr>
                            <w:t>Windows 10 IOT core</w:t>
                          </w:r>
                        </w:sdtContent>
                      </w:sdt>
                      <w:r w:rsidR="001F087A" w:rsidRPr="0064648D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4648D" w:rsidRPr="0064648D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HOL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916F2" w14:textId="77777777" w:rsidR="00155E5B" w:rsidRDefault="00155E5B">
      <w:pPr>
        <w:spacing w:after="0" w:line="240" w:lineRule="auto"/>
      </w:pPr>
      <w:r>
        <w:separator/>
      </w:r>
    </w:p>
  </w:footnote>
  <w:footnote w:type="continuationSeparator" w:id="0">
    <w:p w14:paraId="184D655C" w14:textId="77777777" w:rsidR="00155E5B" w:rsidRDefault="0015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6F8BE" w14:textId="77777777" w:rsidR="00993D9F" w:rsidRDefault="00993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B5954" w14:textId="77777777" w:rsidR="00993D9F" w:rsidRDefault="00993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6E0C" w14:textId="77777777" w:rsidR="00993D9F" w:rsidRDefault="00993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469"/>
    <w:multiLevelType w:val="hybridMultilevel"/>
    <w:tmpl w:val="1B4A576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4E40F2"/>
    <w:multiLevelType w:val="hybridMultilevel"/>
    <w:tmpl w:val="030E6C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758A346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396499"/>
    <w:multiLevelType w:val="hybridMultilevel"/>
    <w:tmpl w:val="424606D8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7315DCC"/>
    <w:multiLevelType w:val="hybridMultilevel"/>
    <w:tmpl w:val="633A0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2C08CA6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2C1B91"/>
    <w:multiLevelType w:val="hybridMultilevel"/>
    <w:tmpl w:val="9F1A46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6C497B"/>
    <w:multiLevelType w:val="hybridMultilevel"/>
    <w:tmpl w:val="E414602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6538C"/>
    <w:multiLevelType w:val="hybridMultilevel"/>
    <w:tmpl w:val="74D2009C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F76892"/>
    <w:multiLevelType w:val="hybridMultilevel"/>
    <w:tmpl w:val="5F3C0030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F7A1E28"/>
    <w:multiLevelType w:val="hybridMultilevel"/>
    <w:tmpl w:val="F5EE32B0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1806AA"/>
    <w:multiLevelType w:val="multilevel"/>
    <w:tmpl w:val="B9A6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56BA3"/>
    <w:multiLevelType w:val="hybridMultilevel"/>
    <w:tmpl w:val="ABFA11F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7FD35C3"/>
    <w:multiLevelType w:val="hybridMultilevel"/>
    <w:tmpl w:val="FAA415A2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BA6088D"/>
    <w:multiLevelType w:val="hybridMultilevel"/>
    <w:tmpl w:val="EAB252C6"/>
    <w:lvl w:ilvl="0" w:tplc="30AE0BA4">
      <w:numFmt w:val="bullet"/>
      <w:lvlText w:val="-"/>
      <w:lvlJc w:val="left"/>
      <w:pPr>
        <w:ind w:left="760" w:hanging="360"/>
      </w:pPr>
      <w:rPr>
        <w:rFonts w:ascii="Corbel" w:eastAsiaTheme="minorEastAsia" w:hAnsi="Corbe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A30B4B"/>
    <w:multiLevelType w:val="hybridMultilevel"/>
    <w:tmpl w:val="BB32DE3C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FC949E6"/>
    <w:multiLevelType w:val="hybridMultilevel"/>
    <w:tmpl w:val="6BC01C5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01D5810"/>
    <w:multiLevelType w:val="hybridMultilevel"/>
    <w:tmpl w:val="63FC2BF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7EE4724"/>
    <w:multiLevelType w:val="hybridMultilevel"/>
    <w:tmpl w:val="0CD8227C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91C755A"/>
    <w:multiLevelType w:val="multilevel"/>
    <w:tmpl w:val="C33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F5F0D"/>
    <w:multiLevelType w:val="hybridMultilevel"/>
    <w:tmpl w:val="66C654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0D548BE"/>
    <w:multiLevelType w:val="multilevel"/>
    <w:tmpl w:val="C25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C2C35"/>
    <w:multiLevelType w:val="hybridMultilevel"/>
    <w:tmpl w:val="0A40B3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145B94"/>
    <w:multiLevelType w:val="hybridMultilevel"/>
    <w:tmpl w:val="B5E46C76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4FF0016"/>
    <w:multiLevelType w:val="hybridMultilevel"/>
    <w:tmpl w:val="34EEE886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76575AC"/>
    <w:multiLevelType w:val="hybridMultilevel"/>
    <w:tmpl w:val="5CAA7176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736160"/>
    <w:multiLevelType w:val="hybridMultilevel"/>
    <w:tmpl w:val="D166E7A2"/>
    <w:lvl w:ilvl="0" w:tplc="04090001">
      <w:start w:val="1"/>
      <w:numFmt w:val="bullet"/>
      <w:lvlText w:val=""/>
      <w:lvlJc w:val="left"/>
      <w:pPr>
        <w:ind w:left="12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4" w:hanging="400"/>
      </w:pPr>
      <w:rPr>
        <w:rFonts w:ascii="Wingdings" w:hAnsi="Wingdings" w:hint="default"/>
      </w:rPr>
    </w:lvl>
  </w:abstractNum>
  <w:abstractNum w:abstractNumId="25" w15:restartNumberingAfterBreak="0">
    <w:nsid w:val="5B9B1220"/>
    <w:multiLevelType w:val="multilevel"/>
    <w:tmpl w:val="FFD6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320AC2"/>
    <w:multiLevelType w:val="hybridMultilevel"/>
    <w:tmpl w:val="0BEEF934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98859EB"/>
    <w:multiLevelType w:val="hybridMultilevel"/>
    <w:tmpl w:val="0308A388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9FE73B0"/>
    <w:multiLevelType w:val="hybridMultilevel"/>
    <w:tmpl w:val="644A03DE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BA97BF9"/>
    <w:multiLevelType w:val="hybridMultilevel"/>
    <w:tmpl w:val="CA7A4D68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06E78EB"/>
    <w:multiLevelType w:val="hybridMultilevel"/>
    <w:tmpl w:val="7CAA06DA"/>
    <w:lvl w:ilvl="0" w:tplc="22C08CA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2087C74"/>
    <w:multiLevelType w:val="multilevel"/>
    <w:tmpl w:val="75A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5192A"/>
    <w:multiLevelType w:val="multilevel"/>
    <w:tmpl w:val="2D2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B3ED5"/>
    <w:multiLevelType w:val="hybridMultilevel"/>
    <w:tmpl w:val="74542E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29"/>
  </w:num>
  <w:num w:numId="5">
    <w:abstractNumId w:val="1"/>
  </w:num>
  <w:num w:numId="6">
    <w:abstractNumId w:val="23"/>
  </w:num>
  <w:num w:numId="7">
    <w:abstractNumId w:val="11"/>
  </w:num>
  <w:num w:numId="8">
    <w:abstractNumId w:val="0"/>
  </w:num>
  <w:num w:numId="9">
    <w:abstractNumId w:val="14"/>
  </w:num>
  <w:num w:numId="10">
    <w:abstractNumId w:val="33"/>
  </w:num>
  <w:num w:numId="11">
    <w:abstractNumId w:val="18"/>
  </w:num>
  <w:num w:numId="12">
    <w:abstractNumId w:val="6"/>
  </w:num>
  <w:num w:numId="13">
    <w:abstractNumId w:val="30"/>
  </w:num>
  <w:num w:numId="14">
    <w:abstractNumId w:val="28"/>
  </w:num>
  <w:num w:numId="15">
    <w:abstractNumId w:val="15"/>
  </w:num>
  <w:num w:numId="16">
    <w:abstractNumId w:val="20"/>
  </w:num>
  <w:num w:numId="17">
    <w:abstractNumId w:val="10"/>
  </w:num>
  <w:num w:numId="18">
    <w:abstractNumId w:val="13"/>
  </w:num>
  <w:num w:numId="19">
    <w:abstractNumId w:val="22"/>
  </w:num>
  <w:num w:numId="20">
    <w:abstractNumId w:val="27"/>
  </w:num>
  <w:num w:numId="21">
    <w:abstractNumId w:val="21"/>
  </w:num>
  <w:num w:numId="22">
    <w:abstractNumId w:val="25"/>
  </w:num>
  <w:num w:numId="23">
    <w:abstractNumId w:val="24"/>
  </w:num>
  <w:num w:numId="24">
    <w:abstractNumId w:val="4"/>
  </w:num>
  <w:num w:numId="25">
    <w:abstractNumId w:val="8"/>
  </w:num>
  <w:num w:numId="26">
    <w:abstractNumId w:val="16"/>
  </w:num>
  <w:num w:numId="27">
    <w:abstractNumId w:val="5"/>
  </w:num>
  <w:num w:numId="28">
    <w:abstractNumId w:val="32"/>
  </w:num>
  <w:num w:numId="29">
    <w:abstractNumId w:val="17"/>
  </w:num>
  <w:num w:numId="30">
    <w:abstractNumId w:val="9"/>
  </w:num>
  <w:num w:numId="31">
    <w:abstractNumId w:val="31"/>
  </w:num>
  <w:num w:numId="32">
    <w:abstractNumId w:val="19"/>
  </w:num>
  <w:num w:numId="33">
    <w:abstractNumId w:val="12"/>
  </w:num>
  <w:num w:numId="34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2"/>
    <w:rsid w:val="00000B2F"/>
    <w:rsid w:val="000047C3"/>
    <w:rsid w:val="00004C3E"/>
    <w:rsid w:val="0001247A"/>
    <w:rsid w:val="00013450"/>
    <w:rsid w:val="00014576"/>
    <w:rsid w:val="0001486D"/>
    <w:rsid w:val="00017CD7"/>
    <w:rsid w:val="00021F5B"/>
    <w:rsid w:val="00024E1A"/>
    <w:rsid w:val="000267AF"/>
    <w:rsid w:val="0003209A"/>
    <w:rsid w:val="000368DF"/>
    <w:rsid w:val="00046917"/>
    <w:rsid w:val="00046ACA"/>
    <w:rsid w:val="00050BED"/>
    <w:rsid w:val="00054E4B"/>
    <w:rsid w:val="0006442A"/>
    <w:rsid w:val="000672D1"/>
    <w:rsid w:val="0007720F"/>
    <w:rsid w:val="00077C86"/>
    <w:rsid w:val="00086390"/>
    <w:rsid w:val="00086CFD"/>
    <w:rsid w:val="00091F06"/>
    <w:rsid w:val="00092A85"/>
    <w:rsid w:val="00093BE2"/>
    <w:rsid w:val="00094DB3"/>
    <w:rsid w:val="000A186B"/>
    <w:rsid w:val="000A2CB5"/>
    <w:rsid w:val="000A400F"/>
    <w:rsid w:val="000B3FBC"/>
    <w:rsid w:val="000B6162"/>
    <w:rsid w:val="000B68F3"/>
    <w:rsid w:val="000C0212"/>
    <w:rsid w:val="000C28D7"/>
    <w:rsid w:val="000C332C"/>
    <w:rsid w:val="000C4525"/>
    <w:rsid w:val="000C4C7B"/>
    <w:rsid w:val="000C6C98"/>
    <w:rsid w:val="000C6E71"/>
    <w:rsid w:val="000C73A0"/>
    <w:rsid w:val="000D0F79"/>
    <w:rsid w:val="000D1E5F"/>
    <w:rsid w:val="000D4E02"/>
    <w:rsid w:val="000E1BC5"/>
    <w:rsid w:val="000E474B"/>
    <w:rsid w:val="000E4B54"/>
    <w:rsid w:val="000E5DDB"/>
    <w:rsid w:val="000F0DB2"/>
    <w:rsid w:val="000F0FA3"/>
    <w:rsid w:val="000F4CD5"/>
    <w:rsid w:val="000F6EEA"/>
    <w:rsid w:val="000F7EC9"/>
    <w:rsid w:val="001002DF"/>
    <w:rsid w:val="00100471"/>
    <w:rsid w:val="00101696"/>
    <w:rsid w:val="00101CE4"/>
    <w:rsid w:val="001049E6"/>
    <w:rsid w:val="001066D7"/>
    <w:rsid w:val="001102AF"/>
    <w:rsid w:val="0011431F"/>
    <w:rsid w:val="0011457A"/>
    <w:rsid w:val="00116AE9"/>
    <w:rsid w:val="001209C7"/>
    <w:rsid w:val="0012176F"/>
    <w:rsid w:val="00122A4A"/>
    <w:rsid w:val="00123F3E"/>
    <w:rsid w:val="00125E49"/>
    <w:rsid w:val="00126B92"/>
    <w:rsid w:val="00131487"/>
    <w:rsid w:val="00131FF9"/>
    <w:rsid w:val="001326BA"/>
    <w:rsid w:val="00136135"/>
    <w:rsid w:val="00140151"/>
    <w:rsid w:val="00142D28"/>
    <w:rsid w:val="0014355A"/>
    <w:rsid w:val="001439D8"/>
    <w:rsid w:val="00147EA9"/>
    <w:rsid w:val="00150F81"/>
    <w:rsid w:val="00155E5B"/>
    <w:rsid w:val="00156B64"/>
    <w:rsid w:val="00160175"/>
    <w:rsid w:val="00160619"/>
    <w:rsid w:val="001628E6"/>
    <w:rsid w:val="00163963"/>
    <w:rsid w:val="00163BF1"/>
    <w:rsid w:val="00170CDD"/>
    <w:rsid w:val="00172A65"/>
    <w:rsid w:val="00172F43"/>
    <w:rsid w:val="00177BFD"/>
    <w:rsid w:val="001811B2"/>
    <w:rsid w:val="00181A80"/>
    <w:rsid w:val="00181E15"/>
    <w:rsid w:val="001854E5"/>
    <w:rsid w:val="00186F77"/>
    <w:rsid w:val="00187146"/>
    <w:rsid w:val="00192A60"/>
    <w:rsid w:val="00194161"/>
    <w:rsid w:val="00194CEC"/>
    <w:rsid w:val="00194DF6"/>
    <w:rsid w:val="001972E8"/>
    <w:rsid w:val="001A05E4"/>
    <w:rsid w:val="001A1F18"/>
    <w:rsid w:val="001B2086"/>
    <w:rsid w:val="001B2E02"/>
    <w:rsid w:val="001B436F"/>
    <w:rsid w:val="001D38F0"/>
    <w:rsid w:val="001D5B83"/>
    <w:rsid w:val="001D61C9"/>
    <w:rsid w:val="001D6218"/>
    <w:rsid w:val="001D7488"/>
    <w:rsid w:val="001E0675"/>
    <w:rsid w:val="001E09B4"/>
    <w:rsid w:val="001E0FE8"/>
    <w:rsid w:val="001E13CD"/>
    <w:rsid w:val="001E2694"/>
    <w:rsid w:val="001E7252"/>
    <w:rsid w:val="001F087A"/>
    <w:rsid w:val="001F1564"/>
    <w:rsid w:val="001F3C3B"/>
    <w:rsid w:val="00202248"/>
    <w:rsid w:val="00202C29"/>
    <w:rsid w:val="00203A72"/>
    <w:rsid w:val="00205D52"/>
    <w:rsid w:val="00210F10"/>
    <w:rsid w:val="00213025"/>
    <w:rsid w:val="00217E77"/>
    <w:rsid w:val="00220044"/>
    <w:rsid w:val="002211C9"/>
    <w:rsid w:val="00221C80"/>
    <w:rsid w:val="00222668"/>
    <w:rsid w:val="00225776"/>
    <w:rsid w:val="00232138"/>
    <w:rsid w:val="002344A4"/>
    <w:rsid w:val="00236219"/>
    <w:rsid w:val="0024133C"/>
    <w:rsid w:val="00241FA5"/>
    <w:rsid w:val="00245B5F"/>
    <w:rsid w:val="00246AB6"/>
    <w:rsid w:val="00250604"/>
    <w:rsid w:val="00254444"/>
    <w:rsid w:val="00256AB5"/>
    <w:rsid w:val="002602DD"/>
    <w:rsid w:val="002610A7"/>
    <w:rsid w:val="00262EB6"/>
    <w:rsid w:val="00264472"/>
    <w:rsid w:val="002661F2"/>
    <w:rsid w:val="00266236"/>
    <w:rsid w:val="002668A9"/>
    <w:rsid w:val="00267B9D"/>
    <w:rsid w:val="00272E3B"/>
    <w:rsid w:val="00273555"/>
    <w:rsid w:val="0027719A"/>
    <w:rsid w:val="00281D94"/>
    <w:rsid w:val="00283598"/>
    <w:rsid w:val="00283F74"/>
    <w:rsid w:val="002919F7"/>
    <w:rsid w:val="002A3279"/>
    <w:rsid w:val="002A337F"/>
    <w:rsid w:val="002B143C"/>
    <w:rsid w:val="002B2611"/>
    <w:rsid w:val="002B26ED"/>
    <w:rsid w:val="002B2757"/>
    <w:rsid w:val="002B4356"/>
    <w:rsid w:val="002B5C73"/>
    <w:rsid w:val="002C06D8"/>
    <w:rsid w:val="002D3B75"/>
    <w:rsid w:val="002E161F"/>
    <w:rsid w:val="002E3536"/>
    <w:rsid w:val="002E559A"/>
    <w:rsid w:val="002E7E39"/>
    <w:rsid w:val="002F04FB"/>
    <w:rsid w:val="002F55DA"/>
    <w:rsid w:val="00302E66"/>
    <w:rsid w:val="00302E8F"/>
    <w:rsid w:val="003031A2"/>
    <w:rsid w:val="00303A51"/>
    <w:rsid w:val="00304AB6"/>
    <w:rsid w:val="00304E84"/>
    <w:rsid w:val="003061D1"/>
    <w:rsid w:val="00307A94"/>
    <w:rsid w:val="00307C52"/>
    <w:rsid w:val="00312A6C"/>
    <w:rsid w:val="0031458C"/>
    <w:rsid w:val="0031518D"/>
    <w:rsid w:val="00327E26"/>
    <w:rsid w:val="0033108A"/>
    <w:rsid w:val="00333B1A"/>
    <w:rsid w:val="00334483"/>
    <w:rsid w:val="00336A75"/>
    <w:rsid w:val="00336B1C"/>
    <w:rsid w:val="003370DC"/>
    <w:rsid w:val="00337650"/>
    <w:rsid w:val="0033798D"/>
    <w:rsid w:val="0034044D"/>
    <w:rsid w:val="00340BFB"/>
    <w:rsid w:val="0034301C"/>
    <w:rsid w:val="00347B64"/>
    <w:rsid w:val="0035349F"/>
    <w:rsid w:val="0036034F"/>
    <w:rsid w:val="003610A9"/>
    <w:rsid w:val="00362158"/>
    <w:rsid w:val="00372000"/>
    <w:rsid w:val="003751EA"/>
    <w:rsid w:val="00375C12"/>
    <w:rsid w:val="00375F89"/>
    <w:rsid w:val="0037754A"/>
    <w:rsid w:val="00381BF9"/>
    <w:rsid w:val="00382066"/>
    <w:rsid w:val="00383166"/>
    <w:rsid w:val="00386493"/>
    <w:rsid w:val="003874B9"/>
    <w:rsid w:val="00397113"/>
    <w:rsid w:val="003A1071"/>
    <w:rsid w:val="003A181E"/>
    <w:rsid w:val="003A2A1A"/>
    <w:rsid w:val="003A441E"/>
    <w:rsid w:val="003A5040"/>
    <w:rsid w:val="003A5832"/>
    <w:rsid w:val="003B0704"/>
    <w:rsid w:val="003B2051"/>
    <w:rsid w:val="003B3A93"/>
    <w:rsid w:val="003B412C"/>
    <w:rsid w:val="003C0ACA"/>
    <w:rsid w:val="003D647F"/>
    <w:rsid w:val="003E0C40"/>
    <w:rsid w:val="003E33D3"/>
    <w:rsid w:val="003E60CA"/>
    <w:rsid w:val="003E705B"/>
    <w:rsid w:val="003E762B"/>
    <w:rsid w:val="003F1659"/>
    <w:rsid w:val="003F3B5F"/>
    <w:rsid w:val="003F4DC6"/>
    <w:rsid w:val="003F60BB"/>
    <w:rsid w:val="003F6F60"/>
    <w:rsid w:val="00400FD0"/>
    <w:rsid w:val="00404923"/>
    <w:rsid w:val="00404A8D"/>
    <w:rsid w:val="0040659A"/>
    <w:rsid w:val="00406974"/>
    <w:rsid w:val="004179A7"/>
    <w:rsid w:val="00423F49"/>
    <w:rsid w:val="00424105"/>
    <w:rsid w:val="004258C4"/>
    <w:rsid w:val="00427845"/>
    <w:rsid w:val="004328E6"/>
    <w:rsid w:val="004341BE"/>
    <w:rsid w:val="0043593F"/>
    <w:rsid w:val="0043628F"/>
    <w:rsid w:val="00437F48"/>
    <w:rsid w:val="00441CD0"/>
    <w:rsid w:val="004435D7"/>
    <w:rsid w:val="00443D1F"/>
    <w:rsid w:val="00446011"/>
    <w:rsid w:val="004469AB"/>
    <w:rsid w:val="004511F8"/>
    <w:rsid w:val="00454DC0"/>
    <w:rsid w:val="004571A3"/>
    <w:rsid w:val="00460DA3"/>
    <w:rsid w:val="0046214D"/>
    <w:rsid w:val="00465C03"/>
    <w:rsid w:val="00465CD2"/>
    <w:rsid w:val="00471856"/>
    <w:rsid w:val="004724D7"/>
    <w:rsid w:val="00473157"/>
    <w:rsid w:val="00473486"/>
    <w:rsid w:val="0047715E"/>
    <w:rsid w:val="00485FA2"/>
    <w:rsid w:val="004865BD"/>
    <w:rsid w:val="0049341F"/>
    <w:rsid w:val="00497160"/>
    <w:rsid w:val="004A159E"/>
    <w:rsid w:val="004A1890"/>
    <w:rsid w:val="004A28C2"/>
    <w:rsid w:val="004A3DCA"/>
    <w:rsid w:val="004A53FC"/>
    <w:rsid w:val="004A7F78"/>
    <w:rsid w:val="004B119D"/>
    <w:rsid w:val="004B3A79"/>
    <w:rsid w:val="004B4CA2"/>
    <w:rsid w:val="004C2116"/>
    <w:rsid w:val="004C2117"/>
    <w:rsid w:val="004C24E1"/>
    <w:rsid w:val="004C5842"/>
    <w:rsid w:val="004D19AD"/>
    <w:rsid w:val="004D376B"/>
    <w:rsid w:val="004D4EFD"/>
    <w:rsid w:val="004E1AED"/>
    <w:rsid w:val="004E4E9D"/>
    <w:rsid w:val="004F182A"/>
    <w:rsid w:val="00500784"/>
    <w:rsid w:val="00502933"/>
    <w:rsid w:val="00503239"/>
    <w:rsid w:val="00503D07"/>
    <w:rsid w:val="00510DE0"/>
    <w:rsid w:val="00514D78"/>
    <w:rsid w:val="00516F4B"/>
    <w:rsid w:val="00517D63"/>
    <w:rsid w:val="0052023E"/>
    <w:rsid w:val="00522BA0"/>
    <w:rsid w:val="00523C9F"/>
    <w:rsid w:val="00523CD8"/>
    <w:rsid w:val="0052456F"/>
    <w:rsid w:val="00530E32"/>
    <w:rsid w:val="00531B02"/>
    <w:rsid w:val="00532984"/>
    <w:rsid w:val="00536AA7"/>
    <w:rsid w:val="0054381C"/>
    <w:rsid w:val="005446AE"/>
    <w:rsid w:val="005461FE"/>
    <w:rsid w:val="00547BC4"/>
    <w:rsid w:val="005519B8"/>
    <w:rsid w:val="00551A53"/>
    <w:rsid w:val="00554844"/>
    <w:rsid w:val="00555207"/>
    <w:rsid w:val="00555C50"/>
    <w:rsid w:val="00556BB0"/>
    <w:rsid w:val="00557275"/>
    <w:rsid w:val="0056294E"/>
    <w:rsid w:val="00562D13"/>
    <w:rsid w:val="005665E9"/>
    <w:rsid w:val="00566D7B"/>
    <w:rsid w:val="005734A4"/>
    <w:rsid w:val="005810C6"/>
    <w:rsid w:val="00581CD1"/>
    <w:rsid w:val="00585A2D"/>
    <w:rsid w:val="00585B3B"/>
    <w:rsid w:val="00585F11"/>
    <w:rsid w:val="00590CD1"/>
    <w:rsid w:val="00593B8D"/>
    <w:rsid w:val="00593F55"/>
    <w:rsid w:val="00596E7D"/>
    <w:rsid w:val="005A2375"/>
    <w:rsid w:val="005B24E3"/>
    <w:rsid w:val="005B319F"/>
    <w:rsid w:val="005B530F"/>
    <w:rsid w:val="005B6F31"/>
    <w:rsid w:val="005C12A5"/>
    <w:rsid w:val="005C48C7"/>
    <w:rsid w:val="005D031D"/>
    <w:rsid w:val="005D32D2"/>
    <w:rsid w:val="005D5588"/>
    <w:rsid w:val="005D6D70"/>
    <w:rsid w:val="005D70B6"/>
    <w:rsid w:val="005E1E0E"/>
    <w:rsid w:val="005E30B8"/>
    <w:rsid w:val="005E4846"/>
    <w:rsid w:val="005E6214"/>
    <w:rsid w:val="005F1C6D"/>
    <w:rsid w:val="005F2271"/>
    <w:rsid w:val="005F293B"/>
    <w:rsid w:val="005F53BA"/>
    <w:rsid w:val="005F57F3"/>
    <w:rsid w:val="005F728D"/>
    <w:rsid w:val="005F7EEE"/>
    <w:rsid w:val="00602BD7"/>
    <w:rsid w:val="00603F35"/>
    <w:rsid w:val="00604099"/>
    <w:rsid w:val="0060582A"/>
    <w:rsid w:val="006066EF"/>
    <w:rsid w:val="006079D3"/>
    <w:rsid w:val="00613FC6"/>
    <w:rsid w:val="00615211"/>
    <w:rsid w:val="00616845"/>
    <w:rsid w:val="0061715C"/>
    <w:rsid w:val="0061761A"/>
    <w:rsid w:val="00621D26"/>
    <w:rsid w:val="00622DB3"/>
    <w:rsid w:val="0062562C"/>
    <w:rsid w:val="00626027"/>
    <w:rsid w:val="00626247"/>
    <w:rsid w:val="00627522"/>
    <w:rsid w:val="00627C6B"/>
    <w:rsid w:val="00627CD4"/>
    <w:rsid w:val="00631D12"/>
    <w:rsid w:val="00634EA5"/>
    <w:rsid w:val="006354BA"/>
    <w:rsid w:val="00642AC8"/>
    <w:rsid w:val="00645C4D"/>
    <w:rsid w:val="00645CA7"/>
    <w:rsid w:val="0064648D"/>
    <w:rsid w:val="0064690A"/>
    <w:rsid w:val="00646E5B"/>
    <w:rsid w:val="0065080A"/>
    <w:rsid w:val="00654095"/>
    <w:rsid w:val="00654444"/>
    <w:rsid w:val="0065631F"/>
    <w:rsid w:val="00657072"/>
    <w:rsid w:val="00661FCB"/>
    <w:rsid w:val="00662092"/>
    <w:rsid w:val="006632FF"/>
    <w:rsid w:val="00663EBD"/>
    <w:rsid w:val="0066463F"/>
    <w:rsid w:val="00665F5B"/>
    <w:rsid w:val="00666328"/>
    <w:rsid w:val="00666F78"/>
    <w:rsid w:val="0067081E"/>
    <w:rsid w:val="00672B66"/>
    <w:rsid w:val="00675796"/>
    <w:rsid w:val="00681BB6"/>
    <w:rsid w:val="00681F2D"/>
    <w:rsid w:val="00686FC9"/>
    <w:rsid w:val="006907ED"/>
    <w:rsid w:val="006955C6"/>
    <w:rsid w:val="00696AE5"/>
    <w:rsid w:val="00696D1F"/>
    <w:rsid w:val="0069792C"/>
    <w:rsid w:val="006A1020"/>
    <w:rsid w:val="006A7368"/>
    <w:rsid w:val="006B0884"/>
    <w:rsid w:val="006B0F89"/>
    <w:rsid w:val="006B71A5"/>
    <w:rsid w:val="006C147B"/>
    <w:rsid w:val="006C1C95"/>
    <w:rsid w:val="006C59AF"/>
    <w:rsid w:val="006D3168"/>
    <w:rsid w:val="006D5AAB"/>
    <w:rsid w:val="006E3823"/>
    <w:rsid w:val="006E4B1E"/>
    <w:rsid w:val="006E4EC4"/>
    <w:rsid w:val="006E577A"/>
    <w:rsid w:val="00700C96"/>
    <w:rsid w:val="00705B81"/>
    <w:rsid w:val="00706C51"/>
    <w:rsid w:val="00711A1E"/>
    <w:rsid w:val="00713B74"/>
    <w:rsid w:val="00714396"/>
    <w:rsid w:val="00714649"/>
    <w:rsid w:val="007163B1"/>
    <w:rsid w:val="00717295"/>
    <w:rsid w:val="00720260"/>
    <w:rsid w:val="0072218B"/>
    <w:rsid w:val="00723B2F"/>
    <w:rsid w:val="00724265"/>
    <w:rsid w:val="00725D54"/>
    <w:rsid w:val="00727E2D"/>
    <w:rsid w:val="00732CEF"/>
    <w:rsid w:val="00734337"/>
    <w:rsid w:val="00734C4B"/>
    <w:rsid w:val="007358C6"/>
    <w:rsid w:val="00737484"/>
    <w:rsid w:val="00742090"/>
    <w:rsid w:val="0074611C"/>
    <w:rsid w:val="00746415"/>
    <w:rsid w:val="00746698"/>
    <w:rsid w:val="007472C7"/>
    <w:rsid w:val="00753394"/>
    <w:rsid w:val="00761787"/>
    <w:rsid w:val="00761F66"/>
    <w:rsid w:val="00767DC7"/>
    <w:rsid w:val="00770856"/>
    <w:rsid w:val="00770C37"/>
    <w:rsid w:val="00773293"/>
    <w:rsid w:val="0077641A"/>
    <w:rsid w:val="00780548"/>
    <w:rsid w:val="0078067D"/>
    <w:rsid w:val="00784222"/>
    <w:rsid w:val="007A41C2"/>
    <w:rsid w:val="007A4469"/>
    <w:rsid w:val="007B120A"/>
    <w:rsid w:val="007B60C1"/>
    <w:rsid w:val="007C0AF8"/>
    <w:rsid w:val="007D3E40"/>
    <w:rsid w:val="007D4A0B"/>
    <w:rsid w:val="007D606E"/>
    <w:rsid w:val="007D6938"/>
    <w:rsid w:val="007D6CF6"/>
    <w:rsid w:val="007D7567"/>
    <w:rsid w:val="007E16A2"/>
    <w:rsid w:val="007E6BAB"/>
    <w:rsid w:val="007E77C1"/>
    <w:rsid w:val="007F119E"/>
    <w:rsid w:val="007F3812"/>
    <w:rsid w:val="007F398B"/>
    <w:rsid w:val="007F3D43"/>
    <w:rsid w:val="007F6634"/>
    <w:rsid w:val="00801163"/>
    <w:rsid w:val="008030B7"/>
    <w:rsid w:val="008058E1"/>
    <w:rsid w:val="00806428"/>
    <w:rsid w:val="0080667F"/>
    <w:rsid w:val="00807403"/>
    <w:rsid w:val="00807938"/>
    <w:rsid w:val="00810774"/>
    <w:rsid w:val="0081139E"/>
    <w:rsid w:val="00815259"/>
    <w:rsid w:val="00817CD3"/>
    <w:rsid w:val="00820AEB"/>
    <w:rsid w:val="00824982"/>
    <w:rsid w:val="008276DD"/>
    <w:rsid w:val="008321B2"/>
    <w:rsid w:val="008350A5"/>
    <w:rsid w:val="00836D6C"/>
    <w:rsid w:val="00837438"/>
    <w:rsid w:val="00844B52"/>
    <w:rsid w:val="00846315"/>
    <w:rsid w:val="00846A28"/>
    <w:rsid w:val="00846A40"/>
    <w:rsid w:val="0084728A"/>
    <w:rsid w:val="00851528"/>
    <w:rsid w:val="008526B7"/>
    <w:rsid w:val="0085333A"/>
    <w:rsid w:val="00853AFD"/>
    <w:rsid w:val="00853D4A"/>
    <w:rsid w:val="008600D3"/>
    <w:rsid w:val="008614AB"/>
    <w:rsid w:val="00865D9D"/>
    <w:rsid w:val="00866ACD"/>
    <w:rsid w:val="008743D9"/>
    <w:rsid w:val="008749AC"/>
    <w:rsid w:val="008750DA"/>
    <w:rsid w:val="00875CB4"/>
    <w:rsid w:val="00890BE6"/>
    <w:rsid w:val="008938C3"/>
    <w:rsid w:val="00893F75"/>
    <w:rsid w:val="00894A1B"/>
    <w:rsid w:val="008955D1"/>
    <w:rsid w:val="00897DF7"/>
    <w:rsid w:val="008A1DD9"/>
    <w:rsid w:val="008A205E"/>
    <w:rsid w:val="008A6A27"/>
    <w:rsid w:val="008B50DD"/>
    <w:rsid w:val="008B7656"/>
    <w:rsid w:val="008C1A3C"/>
    <w:rsid w:val="008C2E4F"/>
    <w:rsid w:val="008C46A8"/>
    <w:rsid w:val="008D1227"/>
    <w:rsid w:val="008D3D1C"/>
    <w:rsid w:val="008D49A7"/>
    <w:rsid w:val="008D4E6B"/>
    <w:rsid w:val="008D513B"/>
    <w:rsid w:val="008D6548"/>
    <w:rsid w:val="008E21BE"/>
    <w:rsid w:val="008E687E"/>
    <w:rsid w:val="008F224A"/>
    <w:rsid w:val="00900EB1"/>
    <w:rsid w:val="009078DC"/>
    <w:rsid w:val="00912059"/>
    <w:rsid w:val="00915985"/>
    <w:rsid w:val="0091693C"/>
    <w:rsid w:val="00920F25"/>
    <w:rsid w:val="00922822"/>
    <w:rsid w:val="009238D6"/>
    <w:rsid w:val="00927247"/>
    <w:rsid w:val="00934C6A"/>
    <w:rsid w:val="0093659A"/>
    <w:rsid w:val="00937087"/>
    <w:rsid w:val="009372B2"/>
    <w:rsid w:val="009373A0"/>
    <w:rsid w:val="0094413C"/>
    <w:rsid w:val="009441D0"/>
    <w:rsid w:val="00945868"/>
    <w:rsid w:val="00947269"/>
    <w:rsid w:val="00952279"/>
    <w:rsid w:val="009525C9"/>
    <w:rsid w:val="00953095"/>
    <w:rsid w:val="00954AA9"/>
    <w:rsid w:val="00956D22"/>
    <w:rsid w:val="0095759D"/>
    <w:rsid w:val="00957CC9"/>
    <w:rsid w:val="00960550"/>
    <w:rsid w:val="00961640"/>
    <w:rsid w:val="00962474"/>
    <w:rsid w:val="00965BD8"/>
    <w:rsid w:val="00966049"/>
    <w:rsid w:val="00967086"/>
    <w:rsid w:val="0097672A"/>
    <w:rsid w:val="0097781F"/>
    <w:rsid w:val="00977D69"/>
    <w:rsid w:val="00982CC4"/>
    <w:rsid w:val="00987996"/>
    <w:rsid w:val="0099014F"/>
    <w:rsid w:val="00990AA3"/>
    <w:rsid w:val="00993D9F"/>
    <w:rsid w:val="009A1386"/>
    <w:rsid w:val="009A245D"/>
    <w:rsid w:val="009A53A0"/>
    <w:rsid w:val="009A7CAC"/>
    <w:rsid w:val="009B227A"/>
    <w:rsid w:val="009B22F3"/>
    <w:rsid w:val="009B24F4"/>
    <w:rsid w:val="009B3BDA"/>
    <w:rsid w:val="009B4369"/>
    <w:rsid w:val="009B6597"/>
    <w:rsid w:val="009B73ED"/>
    <w:rsid w:val="009C259A"/>
    <w:rsid w:val="009C4304"/>
    <w:rsid w:val="009C4B21"/>
    <w:rsid w:val="009E1900"/>
    <w:rsid w:val="009E20A8"/>
    <w:rsid w:val="009E24F2"/>
    <w:rsid w:val="009E2BDD"/>
    <w:rsid w:val="009E77C6"/>
    <w:rsid w:val="009E78F6"/>
    <w:rsid w:val="009F0283"/>
    <w:rsid w:val="009F26C5"/>
    <w:rsid w:val="00A02D6B"/>
    <w:rsid w:val="00A03A2E"/>
    <w:rsid w:val="00A07355"/>
    <w:rsid w:val="00A11E7A"/>
    <w:rsid w:val="00A1310C"/>
    <w:rsid w:val="00A1504A"/>
    <w:rsid w:val="00A177D7"/>
    <w:rsid w:val="00A17F4A"/>
    <w:rsid w:val="00A21876"/>
    <w:rsid w:val="00A341A1"/>
    <w:rsid w:val="00A3514A"/>
    <w:rsid w:val="00A43BE0"/>
    <w:rsid w:val="00A43FAB"/>
    <w:rsid w:val="00A467AF"/>
    <w:rsid w:val="00A52645"/>
    <w:rsid w:val="00A5391D"/>
    <w:rsid w:val="00A53B68"/>
    <w:rsid w:val="00A53C06"/>
    <w:rsid w:val="00A57474"/>
    <w:rsid w:val="00A57BF1"/>
    <w:rsid w:val="00A62854"/>
    <w:rsid w:val="00A6311F"/>
    <w:rsid w:val="00A63665"/>
    <w:rsid w:val="00A644C6"/>
    <w:rsid w:val="00A66130"/>
    <w:rsid w:val="00A66FFC"/>
    <w:rsid w:val="00A6774B"/>
    <w:rsid w:val="00A67A4B"/>
    <w:rsid w:val="00A703F8"/>
    <w:rsid w:val="00A713E7"/>
    <w:rsid w:val="00A72148"/>
    <w:rsid w:val="00A7528E"/>
    <w:rsid w:val="00A77238"/>
    <w:rsid w:val="00A77A5F"/>
    <w:rsid w:val="00A8010B"/>
    <w:rsid w:val="00A810E4"/>
    <w:rsid w:val="00A834EA"/>
    <w:rsid w:val="00A8375B"/>
    <w:rsid w:val="00A839BC"/>
    <w:rsid w:val="00A86871"/>
    <w:rsid w:val="00A871C4"/>
    <w:rsid w:val="00A94D55"/>
    <w:rsid w:val="00A9674B"/>
    <w:rsid w:val="00AA1E63"/>
    <w:rsid w:val="00AA258D"/>
    <w:rsid w:val="00AA2B07"/>
    <w:rsid w:val="00AA3201"/>
    <w:rsid w:val="00AA3586"/>
    <w:rsid w:val="00AA461E"/>
    <w:rsid w:val="00AA4FF1"/>
    <w:rsid w:val="00AB11DE"/>
    <w:rsid w:val="00AB187E"/>
    <w:rsid w:val="00AB3D1A"/>
    <w:rsid w:val="00AB4CE8"/>
    <w:rsid w:val="00AB549E"/>
    <w:rsid w:val="00AB6BF0"/>
    <w:rsid w:val="00AB708D"/>
    <w:rsid w:val="00AC237A"/>
    <w:rsid w:val="00AC4117"/>
    <w:rsid w:val="00AD0F81"/>
    <w:rsid w:val="00AD1E2D"/>
    <w:rsid w:val="00AD3678"/>
    <w:rsid w:val="00AD4B1F"/>
    <w:rsid w:val="00AD54D5"/>
    <w:rsid w:val="00AD55B2"/>
    <w:rsid w:val="00AE100C"/>
    <w:rsid w:val="00AE1856"/>
    <w:rsid w:val="00AE48F7"/>
    <w:rsid w:val="00AE7383"/>
    <w:rsid w:val="00AF0B28"/>
    <w:rsid w:val="00AF3350"/>
    <w:rsid w:val="00AF3B77"/>
    <w:rsid w:val="00AF5AEB"/>
    <w:rsid w:val="00AF5F9C"/>
    <w:rsid w:val="00B0606F"/>
    <w:rsid w:val="00B07910"/>
    <w:rsid w:val="00B102F9"/>
    <w:rsid w:val="00B1669F"/>
    <w:rsid w:val="00B223F0"/>
    <w:rsid w:val="00B24FBC"/>
    <w:rsid w:val="00B26080"/>
    <w:rsid w:val="00B272CF"/>
    <w:rsid w:val="00B30E7A"/>
    <w:rsid w:val="00B33C20"/>
    <w:rsid w:val="00B3436F"/>
    <w:rsid w:val="00B36030"/>
    <w:rsid w:val="00B36614"/>
    <w:rsid w:val="00B36B42"/>
    <w:rsid w:val="00B4153A"/>
    <w:rsid w:val="00B41DCA"/>
    <w:rsid w:val="00B42E2F"/>
    <w:rsid w:val="00B51383"/>
    <w:rsid w:val="00B5199E"/>
    <w:rsid w:val="00B545AE"/>
    <w:rsid w:val="00B5541A"/>
    <w:rsid w:val="00B61065"/>
    <w:rsid w:val="00B614B0"/>
    <w:rsid w:val="00B63B42"/>
    <w:rsid w:val="00B63B48"/>
    <w:rsid w:val="00B6467B"/>
    <w:rsid w:val="00B65176"/>
    <w:rsid w:val="00B65B26"/>
    <w:rsid w:val="00B66AEE"/>
    <w:rsid w:val="00B71534"/>
    <w:rsid w:val="00B81F7B"/>
    <w:rsid w:val="00B833C9"/>
    <w:rsid w:val="00B833DD"/>
    <w:rsid w:val="00B8346E"/>
    <w:rsid w:val="00B853ED"/>
    <w:rsid w:val="00B8681A"/>
    <w:rsid w:val="00B86E18"/>
    <w:rsid w:val="00B87A3E"/>
    <w:rsid w:val="00B9255C"/>
    <w:rsid w:val="00B96524"/>
    <w:rsid w:val="00BA4EBD"/>
    <w:rsid w:val="00BA5E59"/>
    <w:rsid w:val="00BA6E1C"/>
    <w:rsid w:val="00BB1A77"/>
    <w:rsid w:val="00BB3C44"/>
    <w:rsid w:val="00BB48AC"/>
    <w:rsid w:val="00BB4D25"/>
    <w:rsid w:val="00BB6070"/>
    <w:rsid w:val="00BB6874"/>
    <w:rsid w:val="00BC05C0"/>
    <w:rsid w:val="00BC66BA"/>
    <w:rsid w:val="00BD049C"/>
    <w:rsid w:val="00BD0A5A"/>
    <w:rsid w:val="00BD42A9"/>
    <w:rsid w:val="00BD7A59"/>
    <w:rsid w:val="00BE3EDC"/>
    <w:rsid w:val="00BE5F1A"/>
    <w:rsid w:val="00BE6EA4"/>
    <w:rsid w:val="00BF3DD4"/>
    <w:rsid w:val="00BF5169"/>
    <w:rsid w:val="00BF7CEA"/>
    <w:rsid w:val="00C00A4D"/>
    <w:rsid w:val="00C03E75"/>
    <w:rsid w:val="00C06197"/>
    <w:rsid w:val="00C070FC"/>
    <w:rsid w:val="00C1604B"/>
    <w:rsid w:val="00C20236"/>
    <w:rsid w:val="00C23454"/>
    <w:rsid w:val="00C25199"/>
    <w:rsid w:val="00C33C0E"/>
    <w:rsid w:val="00C34B19"/>
    <w:rsid w:val="00C35681"/>
    <w:rsid w:val="00C366FD"/>
    <w:rsid w:val="00C378EF"/>
    <w:rsid w:val="00C41CBB"/>
    <w:rsid w:val="00C434D0"/>
    <w:rsid w:val="00C4728F"/>
    <w:rsid w:val="00C50A19"/>
    <w:rsid w:val="00C50B84"/>
    <w:rsid w:val="00C51492"/>
    <w:rsid w:val="00C5378D"/>
    <w:rsid w:val="00C573E4"/>
    <w:rsid w:val="00C6119D"/>
    <w:rsid w:val="00C66134"/>
    <w:rsid w:val="00C66A65"/>
    <w:rsid w:val="00C7166F"/>
    <w:rsid w:val="00C72650"/>
    <w:rsid w:val="00C74963"/>
    <w:rsid w:val="00C8699A"/>
    <w:rsid w:val="00C86D6B"/>
    <w:rsid w:val="00C8785B"/>
    <w:rsid w:val="00C9179C"/>
    <w:rsid w:val="00C923B1"/>
    <w:rsid w:val="00C92622"/>
    <w:rsid w:val="00C92F7B"/>
    <w:rsid w:val="00C95A3F"/>
    <w:rsid w:val="00C95F75"/>
    <w:rsid w:val="00C963B9"/>
    <w:rsid w:val="00C97F4A"/>
    <w:rsid w:val="00CA022B"/>
    <w:rsid w:val="00CA09C2"/>
    <w:rsid w:val="00CA14A2"/>
    <w:rsid w:val="00CA5AAF"/>
    <w:rsid w:val="00CB01DB"/>
    <w:rsid w:val="00CB19AF"/>
    <w:rsid w:val="00CB2340"/>
    <w:rsid w:val="00CB50D1"/>
    <w:rsid w:val="00CB711E"/>
    <w:rsid w:val="00CC120B"/>
    <w:rsid w:val="00CC38DD"/>
    <w:rsid w:val="00CC3FA1"/>
    <w:rsid w:val="00CC4813"/>
    <w:rsid w:val="00CC70F7"/>
    <w:rsid w:val="00CD25AF"/>
    <w:rsid w:val="00CD7AAA"/>
    <w:rsid w:val="00CE2ACB"/>
    <w:rsid w:val="00CF5400"/>
    <w:rsid w:val="00CF73C4"/>
    <w:rsid w:val="00D00B1A"/>
    <w:rsid w:val="00D06322"/>
    <w:rsid w:val="00D109B3"/>
    <w:rsid w:val="00D11A59"/>
    <w:rsid w:val="00D143E5"/>
    <w:rsid w:val="00D15138"/>
    <w:rsid w:val="00D1765C"/>
    <w:rsid w:val="00D17714"/>
    <w:rsid w:val="00D2303B"/>
    <w:rsid w:val="00D23965"/>
    <w:rsid w:val="00D23F3E"/>
    <w:rsid w:val="00D273D2"/>
    <w:rsid w:val="00D33E8F"/>
    <w:rsid w:val="00D34061"/>
    <w:rsid w:val="00D34C36"/>
    <w:rsid w:val="00D40C74"/>
    <w:rsid w:val="00D47A97"/>
    <w:rsid w:val="00D50438"/>
    <w:rsid w:val="00D51F52"/>
    <w:rsid w:val="00D53876"/>
    <w:rsid w:val="00D56E2D"/>
    <w:rsid w:val="00D61919"/>
    <w:rsid w:val="00D62A68"/>
    <w:rsid w:val="00D63F3E"/>
    <w:rsid w:val="00D66550"/>
    <w:rsid w:val="00D725B7"/>
    <w:rsid w:val="00D728B9"/>
    <w:rsid w:val="00D804DF"/>
    <w:rsid w:val="00D826ED"/>
    <w:rsid w:val="00D8313B"/>
    <w:rsid w:val="00D851E4"/>
    <w:rsid w:val="00D87254"/>
    <w:rsid w:val="00D93F37"/>
    <w:rsid w:val="00D95B92"/>
    <w:rsid w:val="00D97277"/>
    <w:rsid w:val="00DA1211"/>
    <w:rsid w:val="00DA1927"/>
    <w:rsid w:val="00DA3022"/>
    <w:rsid w:val="00DA7282"/>
    <w:rsid w:val="00DA7A87"/>
    <w:rsid w:val="00DB0EE3"/>
    <w:rsid w:val="00DB3F9A"/>
    <w:rsid w:val="00DB4808"/>
    <w:rsid w:val="00DB4FB0"/>
    <w:rsid w:val="00DB61F2"/>
    <w:rsid w:val="00DC1319"/>
    <w:rsid w:val="00DC2A0B"/>
    <w:rsid w:val="00DC3055"/>
    <w:rsid w:val="00DC4745"/>
    <w:rsid w:val="00DC6D15"/>
    <w:rsid w:val="00DD2473"/>
    <w:rsid w:val="00DD2AC1"/>
    <w:rsid w:val="00DD2F2D"/>
    <w:rsid w:val="00DD36A8"/>
    <w:rsid w:val="00DD7FD3"/>
    <w:rsid w:val="00DE05E0"/>
    <w:rsid w:val="00DE4981"/>
    <w:rsid w:val="00DF21AB"/>
    <w:rsid w:val="00DF388C"/>
    <w:rsid w:val="00DF4C4B"/>
    <w:rsid w:val="00DF4F88"/>
    <w:rsid w:val="00DF55ED"/>
    <w:rsid w:val="00E02049"/>
    <w:rsid w:val="00E0333B"/>
    <w:rsid w:val="00E06E57"/>
    <w:rsid w:val="00E0770C"/>
    <w:rsid w:val="00E12E3C"/>
    <w:rsid w:val="00E16F72"/>
    <w:rsid w:val="00E17502"/>
    <w:rsid w:val="00E22E61"/>
    <w:rsid w:val="00E23052"/>
    <w:rsid w:val="00E244D3"/>
    <w:rsid w:val="00E249F5"/>
    <w:rsid w:val="00E2597B"/>
    <w:rsid w:val="00E37850"/>
    <w:rsid w:val="00E412B1"/>
    <w:rsid w:val="00E43D9E"/>
    <w:rsid w:val="00E44216"/>
    <w:rsid w:val="00E549EA"/>
    <w:rsid w:val="00E564FB"/>
    <w:rsid w:val="00E60856"/>
    <w:rsid w:val="00E61470"/>
    <w:rsid w:val="00E63171"/>
    <w:rsid w:val="00E642FB"/>
    <w:rsid w:val="00E753C3"/>
    <w:rsid w:val="00E769DC"/>
    <w:rsid w:val="00E76B3A"/>
    <w:rsid w:val="00E83E79"/>
    <w:rsid w:val="00E8467C"/>
    <w:rsid w:val="00E85081"/>
    <w:rsid w:val="00E8599E"/>
    <w:rsid w:val="00E905F6"/>
    <w:rsid w:val="00E91926"/>
    <w:rsid w:val="00EA2E91"/>
    <w:rsid w:val="00EA2F9D"/>
    <w:rsid w:val="00EA31B2"/>
    <w:rsid w:val="00EA57EE"/>
    <w:rsid w:val="00EB07E0"/>
    <w:rsid w:val="00EB15FB"/>
    <w:rsid w:val="00EB57D4"/>
    <w:rsid w:val="00EB617E"/>
    <w:rsid w:val="00EB6B0B"/>
    <w:rsid w:val="00EC49BE"/>
    <w:rsid w:val="00EC5D83"/>
    <w:rsid w:val="00EC6EC7"/>
    <w:rsid w:val="00ED1AF9"/>
    <w:rsid w:val="00ED39C6"/>
    <w:rsid w:val="00ED3E0E"/>
    <w:rsid w:val="00ED6349"/>
    <w:rsid w:val="00ED68C8"/>
    <w:rsid w:val="00ED6F14"/>
    <w:rsid w:val="00ED77FE"/>
    <w:rsid w:val="00EE0581"/>
    <w:rsid w:val="00EE218A"/>
    <w:rsid w:val="00EE6180"/>
    <w:rsid w:val="00EE6706"/>
    <w:rsid w:val="00EE7326"/>
    <w:rsid w:val="00EE77C0"/>
    <w:rsid w:val="00EF2662"/>
    <w:rsid w:val="00EF3063"/>
    <w:rsid w:val="00EF30E4"/>
    <w:rsid w:val="00EF3DA8"/>
    <w:rsid w:val="00EF517B"/>
    <w:rsid w:val="00EF529C"/>
    <w:rsid w:val="00EF6652"/>
    <w:rsid w:val="00EF71C7"/>
    <w:rsid w:val="00EF7551"/>
    <w:rsid w:val="00F00E31"/>
    <w:rsid w:val="00F01357"/>
    <w:rsid w:val="00F06D0C"/>
    <w:rsid w:val="00F07304"/>
    <w:rsid w:val="00F109D4"/>
    <w:rsid w:val="00F179D0"/>
    <w:rsid w:val="00F208E4"/>
    <w:rsid w:val="00F21565"/>
    <w:rsid w:val="00F224AD"/>
    <w:rsid w:val="00F25311"/>
    <w:rsid w:val="00F253D6"/>
    <w:rsid w:val="00F304BD"/>
    <w:rsid w:val="00F30656"/>
    <w:rsid w:val="00F33CB2"/>
    <w:rsid w:val="00F33DEF"/>
    <w:rsid w:val="00F34E2B"/>
    <w:rsid w:val="00F36A35"/>
    <w:rsid w:val="00F36E3D"/>
    <w:rsid w:val="00F40225"/>
    <w:rsid w:val="00F407E1"/>
    <w:rsid w:val="00F407F2"/>
    <w:rsid w:val="00F40D99"/>
    <w:rsid w:val="00F44955"/>
    <w:rsid w:val="00F54BB2"/>
    <w:rsid w:val="00F55935"/>
    <w:rsid w:val="00F5747D"/>
    <w:rsid w:val="00F61350"/>
    <w:rsid w:val="00F62451"/>
    <w:rsid w:val="00F631CA"/>
    <w:rsid w:val="00F64B2B"/>
    <w:rsid w:val="00F65DA6"/>
    <w:rsid w:val="00F676F6"/>
    <w:rsid w:val="00F73E95"/>
    <w:rsid w:val="00F778ED"/>
    <w:rsid w:val="00F82842"/>
    <w:rsid w:val="00F83925"/>
    <w:rsid w:val="00F90D02"/>
    <w:rsid w:val="00F91A9B"/>
    <w:rsid w:val="00F93B7C"/>
    <w:rsid w:val="00F94C55"/>
    <w:rsid w:val="00F95171"/>
    <w:rsid w:val="00F9582A"/>
    <w:rsid w:val="00F95986"/>
    <w:rsid w:val="00F96288"/>
    <w:rsid w:val="00FA021D"/>
    <w:rsid w:val="00FA0D50"/>
    <w:rsid w:val="00FA1483"/>
    <w:rsid w:val="00FA3241"/>
    <w:rsid w:val="00FA4DEA"/>
    <w:rsid w:val="00FA6407"/>
    <w:rsid w:val="00FA6F9F"/>
    <w:rsid w:val="00FA7AC5"/>
    <w:rsid w:val="00FB1CE8"/>
    <w:rsid w:val="00FB1E0A"/>
    <w:rsid w:val="00FB228E"/>
    <w:rsid w:val="00FB2691"/>
    <w:rsid w:val="00FC2423"/>
    <w:rsid w:val="00FC2A8F"/>
    <w:rsid w:val="00FC449C"/>
    <w:rsid w:val="00FC4759"/>
    <w:rsid w:val="00FC5462"/>
    <w:rsid w:val="00FC5783"/>
    <w:rsid w:val="00FC5CA3"/>
    <w:rsid w:val="00FD2FF3"/>
    <w:rsid w:val="00FD5498"/>
    <w:rsid w:val="00FD65DB"/>
    <w:rsid w:val="00FE0D6E"/>
    <w:rsid w:val="00FE2D39"/>
    <w:rsid w:val="00FE3FF7"/>
    <w:rsid w:val="00FE63D0"/>
    <w:rsid w:val="00FF08B1"/>
    <w:rsid w:val="00FF2525"/>
    <w:rsid w:val="00FF5193"/>
    <w:rsid w:val="00FF6C4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030CF"/>
  <w15:docId w15:val="{7AF662FC-3E05-4B8C-A006-62BDA5D7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E762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F7EC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519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C251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26027"/>
    <w:rPr>
      <w:color w:val="6C606A" w:themeColor="followedHyperlink"/>
      <w:u w:val="single"/>
    </w:rPr>
  </w:style>
  <w:style w:type="character" w:customStyle="1" w:styleId="typ">
    <w:name w:val="typ"/>
    <w:basedOn w:val="DefaultParagraphFont"/>
    <w:rsid w:val="00A703F8"/>
  </w:style>
  <w:style w:type="character" w:customStyle="1" w:styleId="pun">
    <w:name w:val="pun"/>
    <w:basedOn w:val="DefaultParagraphFont"/>
    <w:rsid w:val="00A703F8"/>
  </w:style>
  <w:style w:type="character" w:customStyle="1" w:styleId="pln">
    <w:name w:val="pln"/>
    <w:basedOn w:val="DefaultParagraphFont"/>
    <w:rsid w:val="00A703F8"/>
  </w:style>
  <w:style w:type="character" w:customStyle="1" w:styleId="pl-ent">
    <w:name w:val="pl-ent"/>
    <w:basedOn w:val="DefaultParagraphFont"/>
    <w:rsid w:val="00333B1A"/>
  </w:style>
  <w:style w:type="character" w:customStyle="1" w:styleId="pl-e">
    <w:name w:val="pl-e"/>
    <w:basedOn w:val="DefaultParagraphFont"/>
    <w:rsid w:val="00333B1A"/>
  </w:style>
  <w:style w:type="character" w:customStyle="1" w:styleId="pl-s">
    <w:name w:val="pl-s"/>
    <w:basedOn w:val="DefaultParagraphFont"/>
    <w:rsid w:val="00333B1A"/>
  </w:style>
  <w:style w:type="character" w:customStyle="1" w:styleId="pl-pds">
    <w:name w:val="pl-pds"/>
    <w:basedOn w:val="DefaultParagraphFont"/>
    <w:rsid w:val="00333B1A"/>
  </w:style>
  <w:style w:type="table" w:styleId="ListTable3">
    <w:name w:val="List Table 3"/>
    <w:basedOn w:val="TableNormal"/>
    <w:uiPriority w:val="48"/>
    <w:rsid w:val="0095759D"/>
    <w:pPr>
      <w:spacing w:after="0" w:line="240" w:lineRule="auto"/>
    </w:pPr>
    <w:tblPr>
      <w:tblStyleRowBandSize w:val="1"/>
      <w:tblStyleColBandSize w:val="1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C2C" w:themeColor="text1"/>
          <w:right w:val="single" w:sz="4" w:space="0" w:color="2C2C2C" w:themeColor="text1"/>
        </w:tcBorders>
      </w:tcPr>
    </w:tblStylePr>
    <w:tblStylePr w:type="band1Horz">
      <w:tblPr/>
      <w:tcPr>
        <w:tcBorders>
          <w:top w:val="single" w:sz="4" w:space="0" w:color="2C2C2C" w:themeColor="text1"/>
          <w:bottom w:val="single" w:sz="4" w:space="0" w:color="2C2C2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C2C" w:themeColor="text1"/>
          <w:left w:val="nil"/>
        </w:tcBorders>
      </w:tcPr>
    </w:tblStylePr>
    <w:tblStylePr w:type="swCell">
      <w:tblPr/>
      <w:tcPr>
        <w:tcBorders>
          <w:top w:val="double" w:sz="4" w:space="0" w:color="2C2C2C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joki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8748b04-38bd-4b54-80b3-6d246cd574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EF4EA9754BE49B68BCF64050885CA" ma:contentTypeVersion="16" ma:contentTypeDescription="Create a new document." ma:contentTypeScope="" ma:versionID="e0a01499bbfbaae0de39292547709a1c">
  <xsd:schema xmlns:xsd="http://www.w3.org/2001/XMLSchema" xmlns:xs="http://www.w3.org/2001/XMLSchema" xmlns:p="http://schemas.microsoft.com/office/2006/metadata/properties" xmlns:ns1="http://schemas.microsoft.com/sharepoint/v3" xmlns:ns2="68748b04-38bd-4b54-80b3-6d246cd57479" xmlns:ns3="998ea010-0ff0-4ffd-ae36-326c8e328f74" targetNamespace="http://schemas.microsoft.com/office/2006/metadata/properties" ma:root="true" ma:fieldsID="0654f6dadace8685126ac3c9c662d8c6" ns1:_="" ns2:_="" ns3:_="">
    <xsd:import namespace="http://schemas.microsoft.com/sharepoint/v3"/>
    <xsd:import namespace="68748b04-38bd-4b54-80b3-6d246cd57479"/>
    <xsd:import namespace="998ea010-0ff0-4ffd-ae36-326c8e328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48b04-38bd-4b54-80b3-6d246cd57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ea010-0ff0-4ffd-ae36-326c8e328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AD7C1E-6711-4B19-97B4-168850CF9BB1}"/>
</file>

<file path=customXml/itemProps3.xml><?xml version="1.0" encoding="utf-8"?>
<ds:datastoreItem xmlns:ds="http://schemas.openxmlformats.org/officeDocument/2006/customXml" ds:itemID="{387A1CFC-E929-4AEA-B698-F39041D83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82E0E-8BEF-4888-8ED0-7DD39A9C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1463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10 IOT core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10 IOT core</dc:title>
  <dc:subject>HOL</dc:subject>
  <dc:creator>Kijo Kim</dc:creator>
  <cp:lastModifiedBy>Kijo Kim</cp:lastModifiedBy>
  <cp:revision>203</cp:revision>
  <dcterms:created xsi:type="dcterms:W3CDTF">2019-03-15T16:24:00Z</dcterms:created>
  <dcterms:modified xsi:type="dcterms:W3CDTF">2019-03-18T01:51:00Z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0x0101000C9EF4EA9754BE49B68BCF64050885CA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kijokim@microsoft.com</vt:lpwstr>
  </property>
  <property fmtid="{D5CDD505-2E9C-101B-9397-08002B2CF9AE}" pid="11" name="MSIP_Label_f42aa342-8706-4288-bd11-ebb85995028c_SetDate">
    <vt:lpwstr>2019-02-15T07:11:05.0147312Z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7a133053-45e6-49e5-8aea-c84448ca72f1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